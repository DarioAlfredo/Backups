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0B" w:rsidRDefault="003F0307" w:rsidP="006773DB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17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205535" w:rsidP="0020553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Ck E</w:t>
                                  </w:r>
                                  <w:r w:rsidR="00E431B0">
                                    <w:rPr>
                                      <w:b/>
                                      <w:sz w:val="22"/>
                                    </w:rPr>
                                    <w:t>ditor V1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Unisa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D41A"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205535" w:rsidP="0020553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Ck E</w:t>
                            </w:r>
                            <w:r w:rsidR="00E431B0">
                              <w:rPr>
                                <w:b/>
                                <w:sz w:val="22"/>
                              </w:rPr>
                              <w:t>ditor V1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Unisa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A5222B">
        <w:rPr>
          <w:noProof/>
        </w:rPr>
        <w:t>how to Configure the</w:t>
      </w:r>
      <w:r>
        <w:rPr>
          <w:noProof/>
        </w:rPr>
        <w:t xml:space="preserve">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r w:rsidR="00535FF9">
              <w:rPr>
                <w:b w:val="0"/>
              </w:rPr>
              <w:t>yyyymmdd</w:t>
            </w:r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3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B84C41" w:rsidRDefault="00E431B0" w:rsidP="00B84C41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 w:rsidRPr="00E431B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This Plugin can only be used with Tsugi LTI Launcher and Laravel. The CkEditor LTI Plugin can also be used as a basis of setting up your LTI Launcher on CKEditor Please not</w:t>
      </w:r>
      <w:bookmarkStart w:id="0" w:name="_GoBack"/>
      <w:bookmarkEnd w:id="0"/>
      <w:r w:rsidRPr="00E431B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e: for tool to work it has to be launched from an LTI Hosting Container e.g Tsugi</w:t>
      </w:r>
    </w:p>
    <w:p w:rsidR="004D4280" w:rsidRDefault="00BA03ED" w:rsidP="004D4280">
      <w:pPr>
        <w:pStyle w:val="Heading1"/>
      </w:pPr>
      <w:r>
        <w:t>How to I</w:t>
      </w:r>
      <w:r w:rsidR="000C01FB">
        <w:t xml:space="preserve">nstall the Ck-editor-plugin </w:t>
      </w:r>
      <w:r w:rsidR="004D4280">
        <w:t xml:space="preserve"> </w:t>
      </w:r>
    </w:p>
    <w:p w:rsidR="00205535" w:rsidRPr="00205535" w:rsidRDefault="00205535" w:rsidP="0020553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 w:rsidRPr="00205535">
        <w:t>Step One Install Laravel framework. The following command will install the latest version of Laravel with the project name LaravelDefault.</w:t>
      </w:r>
    </w:p>
    <w:p w:rsidR="00205535" w:rsidRPr="00205535" w:rsidRDefault="00205535" w:rsidP="0020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jc w:val="left"/>
      </w:pPr>
      <w:r w:rsidRPr="00205535">
        <w:t xml:space="preserve">  composer create-project laravel/laravel LaravelDefault</w:t>
      </w:r>
    </w:p>
    <w:p w:rsidR="00205535" w:rsidRPr="00205535" w:rsidRDefault="00205535" w:rsidP="0020553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 w:rsidRPr="00205535">
        <w:t>Step Two Create a Folder Packages in your Laravel Root Directory</w:t>
      </w:r>
    </w:p>
    <w:p w:rsidR="00205535" w:rsidRDefault="00205535" w:rsidP="0020553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Step Three </w:t>
      </w:r>
      <w:r w:rsidRPr="00205535">
        <w:t xml:space="preserve"> Clone or</w:t>
      </w:r>
      <w:r>
        <w:t xml:space="preserve"> Download the </w:t>
      </w:r>
      <w:r w:rsidR="000C01FB" w:rsidRPr="000C01FB">
        <w:t>CKEditor V1 Plugin to your Packages Director CKEditor Plugin V1</w:t>
      </w:r>
      <w:hyperlink r:id="rId14" w:history="1">
        <w:r w:rsidR="000C01FB" w:rsidRPr="000C01FB">
          <w:t>CKEditorPluginV1</w:t>
        </w:r>
      </w:hyperlink>
    </w:p>
    <w:p w:rsidR="00012589" w:rsidRDefault="00012589" w:rsidP="00012589">
      <w:pPr>
        <w:pStyle w:val="Heading1"/>
      </w:pPr>
      <w:r>
        <w:t>H</w:t>
      </w:r>
      <w:r w:rsidR="00A5222B">
        <w:t xml:space="preserve">ow to Configure the </w:t>
      </w:r>
      <w:r w:rsidR="000C01FB">
        <w:t xml:space="preserve">Ck-editor-plugin  </w:t>
      </w:r>
    </w:p>
    <w:p w:rsidR="00083211" w:rsidRDefault="00A5222B" w:rsidP="004709CE">
      <w:pPr>
        <w:pStyle w:val="Heading2"/>
      </w:pPr>
      <w:r>
        <w:t xml:space="preserve">Configuration </w:t>
      </w:r>
    </w:p>
    <w:p w:rsidR="00A5222B" w:rsidRDefault="00A5222B" w:rsidP="00A5222B">
      <w:pPr>
        <w:pStyle w:val="NormalWeb"/>
        <w:numPr>
          <w:ilvl w:val="0"/>
          <w:numId w:val="19"/>
        </w:numPr>
      </w:pPr>
      <w:r>
        <w:t>Inside the root Laravel project, open the composer.json file. In that file, look for: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"autoload" : {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"psr-4": {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...</w:t>
      </w:r>
    </w:p>
    <w:p w:rsidR="00A5222B" w:rsidRDefault="00A5222B" w:rsidP="00A5222B">
      <w:pPr>
        <w:pStyle w:val="NormalWeb"/>
        <w:ind w:left="720"/>
      </w:pPr>
      <w:r>
        <w:t>Inside of the psr-4 tag, load the following: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"EONConsulting\\CKEditorPlugin\\": "Packages/CKEditorPlugin/src"</w:t>
      </w:r>
    </w:p>
    <w:p w:rsidR="00A5222B" w:rsidRDefault="00A5222B" w:rsidP="00A5222B">
      <w:pPr>
        <w:pStyle w:val="NormalWeb"/>
        <w:numPr>
          <w:ilvl w:val="0"/>
          <w:numId w:val="19"/>
        </w:numPr>
      </w:pPr>
      <w:r>
        <w:t>Just as above, except in the components composer.json file:</w:t>
      </w:r>
    </w:p>
    <w:p w:rsidR="00A5222B" w:rsidRDefault="00A5222B" w:rsidP="00A522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"EONConsulting\\CKEditorPlugin\\": "src/*"</w:t>
      </w:r>
    </w:p>
    <w:p w:rsidR="00CA3805" w:rsidRDefault="00A5222B" w:rsidP="004709CE">
      <w:pPr>
        <w:pStyle w:val="Heading2"/>
      </w:pPr>
      <w:r>
        <w:t>Use as a global function instead of by namespace (Optional)</w:t>
      </w:r>
    </w:p>
    <w:p w:rsidR="00A5222B" w:rsidRDefault="00A5222B" w:rsidP="00A5222B">
      <w:pPr>
        <w:pStyle w:val="NormalWeb"/>
      </w:pPr>
      <w:r>
        <w:t>Under the psr-4 but still inside of the autoload if the array files does not exist, create it like this: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"files": [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    ...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 ]</w:t>
      </w:r>
    </w:p>
    <w:p w:rsidR="00A5222B" w:rsidRDefault="00A5222B" w:rsidP="00A5222B">
      <w:pPr>
        <w:pStyle w:val="NormalWeb"/>
      </w:pPr>
      <w:r>
        <w:t>And enter into it: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"Packages/CKEditorPlugin/src/Http/helpers.php"</w:t>
      </w:r>
    </w:p>
    <w:p w:rsidR="00A5222B" w:rsidRDefault="00A5222B" w:rsidP="00A5222B">
      <w:pPr>
        <w:pStyle w:val="NormalWeb"/>
      </w:pPr>
      <w:r>
        <w:lastRenderedPageBreak/>
        <w:t>And again, in the components composer.json file: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"src/Http/helpers.php"</w:t>
      </w:r>
    </w:p>
    <w:p w:rsidR="00A5222B" w:rsidRDefault="00A5222B" w:rsidP="00A5222B">
      <w:pPr>
        <w:pStyle w:val="Heading3"/>
      </w:pPr>
      <w:r>
        <w:t>Registering the Service Provider</w:t>
      </w:r>
    </w:p>
    <w:p w:rsidR="00A5222B" w:rsidRDefault="00A5222B" w:rsidP="00A5222B">
      <w:pPr>
        <w:pStyle w:val="NormalWeb"/>
      </w:pPr>
      <w:r>
        <w:t>Open up config/app.php. In the providers array, enter the following: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EONConsulting\CKEditorPlugin\CKEditorPluginServiceProvider::class,</w:t>
      </w:r>
    </w:p>
    <w:p w:rsidR="00A5222B" w:rsidRDefault="00A5222B" w:rsidP="00A5222B">
      <w:pPr>
        <w:pStyle w:val="Heading3"/>
      </w:pPr>
      <w:r>
        <w:t>Creating a Facade</w:t>
      </w:r>
    </w:p>
    <w:p w:rsidR="00A5222B" w:rsidRDefault="00A5222B" w:rsidP="00A5222B">
      <w:pPr>
        <w:pStyle w:val="NormalWeb"/>
      </w:pPr>
      <w:r>
        <w:t>In the same file, in the aliases array, enter:</w:t>
      </w:r>
    </w:p>
    <w:p w:rsidR="00A5222B" w:rsidRDefault="00A5222B" w:rsidP="00A5222B">
      <w:pPr>
        <w:pStyle w:val="HTMLPreformatted"/>
        <w:rPr>
          <w:rStyle w:val="HTMLCode"/>
        </w:rPr>
      </w:pPr>
      <w:r>
        <w:rPr>
          <w:rStyle w:val="HTMLCode"/>
        </w:rPr>
        <w:t xml:space="preserve">     'CKEditorPlugin' =&gt; \EONConsulting\CKEditorPlugin\src\Facades\CKEditorPlugin::class,</w:t>
      </w:r>
    </w:p>
    <w:p w:rsidR="00386ADE" w:rsidRPr="004709CE" w:rsidRDefault="00386ADE" w:rsidP="00A5222B">
      <w:pPr>
        <w:pStyle w:val="BodyText"/>
      </w:pPr>
    </w:p>
    <w:sectPr w:rsidR="00386ADE" w:rsidRPr="004709CE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D6F" w:rsidRDefault="00885D6F" w:rsidP="00615FC3">
      <w:pPr>
        <w:spacing w:before="0" w:after="0" w:line="240" w:lineRule="auto"/>
      </w:pPr>
      <w:r>
        <w:separator/>
      </w:r>
    </w:p>
  </w:endnote>
  <w:endnote w:type="continuationSeparator" w:id="0">
    <w:p w:rsidR="00885D6F" w:rsidRDefault="00885D6F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164"/>
      <w:gridCol w:w="1862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ZW" w:eastAsia="en-ZW"/>
            </w:rPr>
            <w:drawing>
              <wp:inline distT="0" distB="0" distL="0" distR="0" wp14:anchorId="3E71E185" wp14:editId="05C6ACC5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ZW" w:eastAsia="en-ZW"/>
            </w:rPr>
            <w:drawing>
              <wp:inline distT="0" distB="0" distL="0" distR="0" wp14:anchorId="46ECF533" wp14:editId="0712F0E5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0C01FB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0C01F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D6F" w:rsidRDefault="00885D6F" w:rsidP="00615FC3">
      <w:pPr>
        <w:spacing w:before="0" w:after="0" w:line="240" w:lineRule="auto"/>
      </w:pPr>
      <w:r>
        <w:separator/>
      </w:r>
    </w:p>
  </w:footnote>
  <w:footnote w:type="continuationSeparator" w:id="0">
    <w:p w:rsidR="00885D6F" w:rsidRDefault="00885D6F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27"/>
      <w:gridCol w:w="6799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ZW" w:eastAsia="en-ZW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02AEB"/>
    <w:multiLevelType w:val="multilevel"/>
    <w:tmpl w:val="6404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53238"/>
    <w:multiLevelType w:val="multilevel"/>
    <w:tmpl w:val="A56A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5" w15:restartNumberingAfterBreak="0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12"/>
  </w:num>
  <w:num w:numId="6">
    <w:abstractNumId w:val="8"/>
  </w:num>
  <w:num w:numId="7">
    <w:abstractNumId w:val="15"/>
  </w:num>
  <w:num w:numId="8">
    <w:abstractNumId w:val="14"/>
  </w:num>
  <w:num w:numId="9">
    <w:abstractNumId w:val="0"/>
  </w:num>
  <w:num w:numId="10">
    <w:abstractNumId w:val="3"/>
  </w:num>
  <w:num w:numId="11">
    <w:abstractNumId w:val="6"/>
  </w:num>
  <w:num w:numId="12">
    <w:abstractNumId w:val="10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1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B4"/>
    <w:rsid w:val="00012589"/>
    <w:rsid w:val="00083211"/>
    <w:rsid w:val="00094F6E"/>
    <w:rsid w:val="00095639"/>
    <w:rsid w:val="000C01FB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1E4A5C"/>
    <w:rsid w:val="00205535"/>
    <w:rsid w:val="00247B33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D4CB4"/>
    <w:rsid w:val="003F0307"/>
    <w:rsid w:val="003F16C4"/>
    <w:rsid w:val="004563C4"/>
    <w:rsid w:val="004709CE"/>
    <w:rsid w:val="004D4280"/>
    <w:rsid w:val="004E31FE"/>
    <w:rsid w:val="00511CF5"/>
    <w:rsid w:val="00535FF9"/>
    <w:rsid w:val="005503DA"/>
    <w:rsid w:val="00553FC4"/>
    <w:rsid w:val="0059316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22123"/>
    <w:rsid w:val="00732E00"/>
    <w:rsid w:val="007914BF"/>
    <w:rsid w:val="007A34AE"/>
    <w:rsid w:val="007B10EA"/>
    <w:rsid w:val="00842147"/>
    <w:rsid w:val="00871C90"/>
    <w:rsid w:val="00885D6F"/>
    <w:rsid w:val="00894092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C634F"/>
    <w:rsid w:val="009E1A26"/>
    <w:rsid w:val="00A25925"/>
    <w:rsid w:val="00A31BCB"/>
    <w:rsid w:val="00A51599"/>
    <w:rsid w:val="00A5222B"/>
    <w:rsid w:val="00A5731D"/>
    <w:rsid w:val="00A60630"/>
    <w:rsid w:val="00A84A88"/>
    <w:rsid w:val="00A906FE"/>
    <w:rsid w:val="00AA1A34"/>
    <w:rsid w:val="00AE3A96"/>
    <w:rsid w:val="00AE6718"/>
    <w:rsid w:val="00B84C41"/>
    <w:rsid w:val="00B91F6D"/>
    <w:rsid w:val="00B9442D"/>
    <w:rsid w:val="00BA03ED"/>
    <w:rsid w:val="00BB61FB"/>
    <w:rsid w:val="00BD3474"/>
    <w:rsid w:val="00BF7324"/>
    <w:rsid w:val="00C0469C"/>
    <w:rsid w:val="00C355DD"/>
    <w:rsid w:val="00C5095D"/>
    <w:rsid w:val="00C544E5"/>
    <w:rsid w:val="00C6722E"/>
    <w:rsid w:val="00CA3805"/>
    <w:rsid w:val="00CC68D2"/>
    <w:rsid w:val="00CD0850"/>
    <w:rsid w:val="00D62B78"/>
    <w:rsid w:val="00D72853"/>
    <w:rsid w:val="00D76403"/>
    <w:rsid w:val="00D95F75"/>
    <w:rsid w:val="00DA4DDD"/>
    <w:rsid w:val="00DB2768"/>
    <w:rsid w:val="00DB659E"/>
    <w:rsid w:val="00DE423D"/>
    <w:rsid w:val="00DE58C7"/>
    <w:rsid w:val="00E13953"/>
    <w:rsid w:val="00E15EE6"/>
    <w:rsid w:val="00E31B00"/>
    <w:rsid w:val="00E3411A"/>
    <w:rsid w:val="00E431B0"/>
    <w:rsid w:val="00E649F5"/>
    <w:rsid w:val="00E74797"/>
    <w:rsid w:val="00E75008"/>
    <w:rsid w:val="00E806C2"/>
    <w:rsid w:val="00F05A13"/>
    <w:rsid w:val="00F24F73"/>
    <w:rsid w:val="00F3635C"/>
    <w:rsid w:val="00F73F1F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547679A-FDB4-4F92-B63D-06D2880C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semiHidden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EonConsulting/ck-editor-plugin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0D5FF01-806B-47A8-9327-CC354987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0</TotalTime>
  <Pages>6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Mufaro Benedict</cp:lastModifiedBy>
  <cp:revision>2</cp:revision>
  <dcterms:created xsi:type="dcterms:W3CDTF">2017-04-26T09:46:00Z</dcterms:created>
  <dcterms:modified xsi:type="dcterms:W3CDTF">2017-04-26T09:46:00Z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