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E72C2C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Notes System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E72C2C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Notes System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E72C2C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The notetaking system, is a component which aims mainly to interact with the storyline, the e-portfolio.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Our note taking system is implemented in </w:t>
      </w:r>
      <w:proofErr w:type="spellStart"/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Lara</w:t>
      </w:r>
      <w:bookmarkStart w:id="0" w:name="_GoBack"/>
      <w:bookmarkEnd w:id="0"/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vel</w:t>
      </w:r>
      <w:proofErr w:type="spellEnd"/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E72C2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It has first of all some basics function such as the creation of new note, editing new note, store note, add tags, share your note etc..</w:t>
      </w: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E72C2C">
        <w:t>nstall the SMS-Email Component</w:t>
      </w:r>
    </w:p>
    <w:p w:rsidR="00E72C2C" w:rsidRPr="00E72C2C" w:rsidRDefault="00BA03ED" w:rsidP="00E72C2C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E72C2C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</w:t>
      </w:r>
      <w:r w:rsidR="00E72C2C" w:rsidRPr="00E72C2C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Ensure the below requirements are met before installing.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PHP &gt;= 5.6.4, Will need to be usable from the command line.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PHP Extensions: OpenSSL, PDO, </w:t>
      </w:r>
      <w:proofErr w:type="spellStart"/>
      <w:r w:rsidRPr="00E72C2C">
        <w:t>MBstring</w:t>
      </w:r>
      <w:proofErr w:type="spellEnd"/>
      <w:r w:rsidRPr="00E72C2C">
        <w:t xml:space="preserve">, Tokenizer, GD, </w:t>
      </w:r>
      <w:proofErr w:type="spellStart"/>
      <w:r w:rsidRPr="00E72C2C">
        <w:t>MySQLND</w:t>
      </w:r>
      <w:proofErr w:type="spellEnd"/>
      <w:r w:rsidRPr="00E72C2C">
        <w:t>, Tidy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MySQL &gt;= 5.6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Git (Not strictly required but helps manage updates)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Composer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This project currently uses the release branch of the </w:t>
      </w:r>
      <w:proofErr w:type="spellStart"/>
      <w:r w:rsidRPr="00E72C2C">
        <w:t>Notesystem</w:t>
      </w:r>
      <w:proofErr w:type="spellEnd"/>
      <w:r w:rsidRPr="00E72C2C">
        <w:t xml:space="preserve"> GitHub repository as a stable channel for providing updates. The installation is currently somewhat complicated and will be made simpler in future releases. Some PHP/</w:t>
      </w:r>
      <w:proofErr w:type="spellStart"/>
      <w:r w:rsidRPr="00E72C2C">
        <w:t>Laravel</w:t>
      </w:r>
      <w:proofErr w:type="spellEnd"/>
      <w:r w:rsidRPr="00E72C2C">
        <w:t xml:space="preserve"> experience will currently benefit.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1) Clone the release branch of the </w:t>
      </w:r>
      <w:proofErr w:type="spellStart"/>
      <w:r w:rsidRPr="00E72C2C">
        <w:t>BookStack</w:t>
      </w:r>
      <w:proofErr w:type="spellEnd"/>
      <w:r w:rsidRPr="00E72C2C">
        <w:t xml:space="preserve"> GitHub repository into a folder.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2) </w:t>
      </w:r>
      <w:proofErr w:type="gramStart"/>
      <w:r w:rsidRPr="00E72C2C">
        <w:t>git</w:t>
      </w:r>
      <w:proofErr w:type="gramEnd"/>
      <w:r w:rsidRPr="00E72C2C">
        <w:t xml:space="preserve"> clone https://github.com/EonConsulting/NOTESYSTEM.git --branch release --single-branch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3) </w:t>
      </w:r>
      <w:proofErr w:type="gramStart"/>
      <w:r w:rsidRPr="00E72C2C">
        <w:t>cd</w:t>
      </w:r>
      <w:proofErr w:type="gramEnd"/>
      <w:r w:rsidRPr="00E72C2C">
        <w:t xml:space="preserve"> into the application folder and run composer install.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4) Copy the .</w:t>
      </w:r>
      <w:proofErr w:type="spellStart"/>
      <w:r w:rsidRPr="00E72C2C">
        <w:t>env.example</w:t>
      </w:r>
      <w:proofErr w:type="spellEnd"/>
      <w:r w:rsidRPr="00E72C2C">
        <w:t xml:space="preserve"> file to .</w:t>
      </w:r>
      <w:proofErr w:type="spellStart"/>
      <w:r w:rsidRPr="00E72C2C">
        <w:t>env</w:t>
      </w:r>
      <w:proofErr w:type="spellEnd"/>
      <w:r w:rsidRPr="00E72C2C">
        <w:t xml:space="preserve"> and fill with your own database and mail details.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5) Ensure the storage, bootstrap/cache &amp; public/uploads folders are writable by the web server.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6) In the application root, Run </w:t>
      </w:r>
      <w:proofErr w:type="spellStart"/>
      <w:r w:rsidRPr="00E72C2C">
        <w:t>php</w:t>
      </w:r>
      <w:proofErr w:type="spellEnd"/>
      <w:r w:rsidRPr="00E72C2C">
        <w:t xml:space="preserve"> artisan </w:t>
      </w:r>
      <w:proofErr w:type="spellStart"/>
      <w:r w:rsidRPr="00E72C2C">
        <w:t>key</w:t>
      </w:r>
      <w:proofErr w:type="gramStart"/>
      <w:r w:rsidRPr="00E72C2C">
        <w:t>:generate</w:t>
      </w:r>
      <w:proofErr w:type="spellEnd"/>
      <w:proofErr w:type="gramEnd"/>
      <w:r w:rsidRPr="00E72C2C">
        <w:t xml:space="preserve"> to generate a unique application key.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7) If not using Apache or if .</w:t>
      </w:r>
      <w:proofErr w:type="spellStart"/>
      <w:r w:rsidRPr="00E72C2C">
        <w:t>htaccess</w:t>
      </w:r>
      <w:proofErr w:type="spellEnd"/>
      <w:r w:rsidRPr="00E72C2C">
        <w:t xml:space="preserve"> files are disabled you will have to create some URL rewrite rules as shown below.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8) Set the web root on your server to point to the </w:t>
      </w:r>
      <w:proofErr w:type="spellStart"/>
      <w:r w:rsidRPr="00E72C2C">
        <w:t>Notesystem</w:t>
      </w:r>
      <w:proofErr w:type="spellEnd"/>
      <w:r w:rsidRPr="00E72C2C">
        <w:t xml:space="preserve"> public folder. This is done with the root setting on Nginx or the </w:t>
      </w:r>
      <w:proofErr w:type="spellStart"/>
      <w:r w:rsidRPr="00E72C2C">
        <w:t>DocumentRoot</w:t>
      </w:r>
      <w:proofErr w:type="spellEnd"/>
      <w:r w:rsidRPr="00E72C2C">
        <w:t xml:space="preserve"> setting on Apache.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9) Run </w:t>
      </w:r>
      <w:proofErr w:type="spellStart"/>
      <w:r w:rsidRPr="00E72C2C">
        <w:t>php</w:t>
      </w:r>
      <w:proofErr w:type="spellEnd"/>
      <w:r w:rsidRPr="00E72C2C">
        <w:t xml:space="preserve"> artisan migrate to update the database.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 xml:space="preserve">10) Done! You can now login using the default admin details </w:t>
      </w:r>
      <w:hyperlink r:id="rId14" w:history="1">
        <w:r w:rsidRPr="00E72C2C">
          <w:t>admin@admin.com</w:t>
        </w:r>
      </w:hyperlink>
      <w:r w:rsidRPr="00E72C2C">
        <w:t xml:space="preserve"> with a password of password. It is recommended to change these details directly after first logging in.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URL Rewrite rules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lastRenderedPageBreak/>
        <w:t>Apache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Options +</w:t>
      </w:r>
      <w:proofErr w:type="spellStart"/>
      <w:r w:rsidRPr="00E72C2C">
        <w:t>FollowSymLinks</w:t>
      </w:r>
      <w:proofErr w:type="spellEnd"/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proofErr w:type="spellStart"/>
      <w:r w:rsidRPr="00E72C2C">
        <w:t>RewriteEngine</w:t>
      </w:r>
      <w:proofErr w:type="spellEnd"/>
      <w:r w:rsidRPr="00E72C2C">
        <w:t xml:space="preserve"> On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proofErr w:type="spellStart"/>
      <w:r w:rsidRPr="00E72C2C">
        <w:t>RewriteCond</w:t>
      </w:r>
      <w:proofErr w:type="spellEnd"/>
      <w:r w:rsidRPr="00E72C2C">
        <w:t xml:space="preserve"> %</w:t>
      </w:r>
      <w:proofErr w:type="gramStart"/>
      <w:r w:rsidRPr="00E72C2C">
        <w:t>{REQUEST</w:t>
      </w:r>
      <w:proofErr w:type="gramEnd"/>
      <w:r w:rsidRPr="00E72C2C">
        <w:t>_FILENAME} !-d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proofErr w:type="spellStart"/>
      <w:r w:rsidRPr="00E72C2C">
        <w:t>RewriteCond</w:t>
      </w:r>
      <w:proofErr w:type="spellEnd"/>
      <w:r w:rsidRPr="00E72C2C">
        <w:t xml:space="preserve"> %</w:t>
      </w:r>
      <w:proofErr w:type="gramStart"/>
      <w:r w:rsidRPr="00E72C2C">
        <w:t>{REQUEST</w:t>
      </w:r>
      <w:proofErr w:type="gramEnd"/>
      <w:r w:rsidRPr="00E72C2C">
        <w:t>_FILENAME} !-f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proofErr w:type="spellStart"/>
      <w:r w:rsidRPr="00E72C2C">
        <w:t>RewriteRule</w:t>
      </w:r>
      <w:proofErr w:type="spellEnd"/>
      <w:r w:rsidRPr="00E72C2C">
        <w:t xml:space="preserve"> ^ </w:t>
      </w:r>
      <w:proofErr w:type="spellStart"/>
      <w:r w:rsidRPr="00E72C2C">
        <w:t>index.php</w:t>
      </w:r>
      <w:proofErr w:type="spellEnd"/>
      <w:r w:rsidRPr="00E72C2C">
        <w:t xml:space="preserve"> [L]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Nginx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proofErr w:type="gramStart"/>
      <w:r w:rsidRPr="00E72C2C">
        <w:t>location</w:t>
      </w:r>
      <w:proofErr w:type="gramEnd"/>
      <w:r w:rsidRPr="00E72C2C">
        <w:t xml:space="preserve"> / {</w:t>
      </w:r>
    </w:p>
    <w:p w:rsidR="00E72C2C" w:rsidRPr="00E72C2C" w:rsidRDefault="00E72C2C" w:rsidP="00E7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</w:pPr>
      <w:proofErr w:type="spellStart"/>
      <w:r w:rsidRPr="00E72C2C">
        <w:t>try_files</w:t>
      </w:r>
      <w:proofErr w:type="spellEnd"/>
      <w:r w:rsidRPr="00E72C2C">
        <w:t xml:space="preserve"> $</w:t>
      </w:r>
      <w:proofErr w:type="spellStart"/>
      <w:r w:rsidRPr="00E72C2C">
        <w:t>uri</w:t>
      </w:r>
      <w:proofErr w:type="spellEnd"/>
      <w:r w:rsidRPr="00E72C2C">
        <w:t xml:space="preserve"> $</w:t>
      </w:r>
      <w:proofErr w:type="spellStart"/>
      <w:r w:rsidRPr="00E72C2C">
        <w:t>uri</w:t>
      </w:r>
      <w:proofErr w:type="spellEnd"/>
      <w:r w:rsidRPr="00E72C2C">
        <w:t>/ /</w:t>
      </w:r>
      <w:proofErr w:type="spellStart"/>
      <w:r w:rsidRPr="00E72C2C">
        <w:t>index.php</w:t>
      </w:r>
      <w:proofErr w:type="spellEnd"/>
      <w:proofErr w:type="gramStart"/>
      <w:r w:rsidRPr="00E72C2C">
        <w:t>?$</w:t>
      </w:r>
      <w:proofErr w:type="spellStart"/>
      <w:proofErr w:type="gramEnd"/>
      <w:r w:rsidRPr="00E72C2C">
        <w:t>query_string</w:t>
      </w:r>
      <w:proofErr w:type="spellEnd"/>
      <w:r w:rsidRPr="00E72C2C">
        <w:t>;</w:t>
      </w:r>
    </w:p>
    <w:p w:rsidR="00E72C2C" w:rsidRPr="00E72C2C" w:rsidRDefault="00E72C2C" w:rsidP="00E72C2C">
      <w:pPr>
        <w:spacing w:before="100" w:beforeAutospacing="1" w:after="100" w:afterAutospacing="1" w:line="240" w:lineRule="auto"/>
        <w:jc w:val="left"/>
      </w:pPr>
      <w:r w:rsidRPr="00E72C2C">
        <w:t>}</w:t>
      </w:r>
    </w:p>
    <w:p w:rsidR="00012589" w:rsidRDefault="00012589" w:rsidP="00012589">
      <w:pPr>
        <w:pStyle w:val="Heading1"/>
      </w:pPr>
      <w:r>
        <w:t>H</w:t>
      </w:r>
      <w:r w:rsidR="00083211">
        <w:t xml:space="preserve">ow to use </w:t>
      </w:r>
      <w:r w:rsidR="00B12CCB">
        <w:t>Notes System</w:t>
      </w:r>
      <w:r w:rsidR="00083211">
        <w:t xml:space="preserve"> Component</w:t>
      </w:r>
      <w:r>
        <w:t xml:space="preserve"> </w:t>
      </w:r>
    </w:p>
    <w:p w:rsidR="00104099" w:rsidRDefault="00104099" w:rsidP="00104099">
      <w:pPr>
        <w:spacing w:before="100" w:beforeAutospacing="1" w:after="100" w:afterAutospacing="1" w:line="240" w:lineRule="auto"/>
        <w:jc w:val="left"/>
      </w:pPr>
      <w:r>
        <w:t xml:space="preserve">To use you will need </w:t>
      </w:r>
      <w:proofErr w:type="spellStart"/>
      <w:r>
        <w:t>PHPUnit</w:t>
      </w:r>
      <w:proofErr w:type="spellEnd"/>
      <w:r>
        <w:t xml:space="preserve"> installed and accessible via command line. There is a </w:t>
      </w:r>
      <w:proofErr w:type="spellStart"/>
      <w:r>
        <w:t>mysql_testing</w:t>
      </w:r>
      <w:proofErr w:type="spellEnd"/>
      <w:r>
        <w:t xml:space="preserve"> database defined within the app </w:t>
      </w:r>
      <w:proofErr w:type="spellStart"/>
      <w:r>
        <w:t>config</w:t>
      </w:r>
      <w:proofErr w:type="spellEnd"/>
      <w:r>
        <w:t xml:space="preserve"> which is what is used by </w:t>
      </w:r>
      <w:proofErr w:type="spellStart"/>
      <w:r>
        <w:t>PHPUnit</w:t>
      </w:r>
      <w:proofErr w:type="spellEnd"/>
      <w:r>
        <w:t xml:space="preserve">. This database is set with the following database name, user name and password defined as </w:t>
      </w:r>
      <w:proofErr w:type="spellStart"/>
      <w:r>
        <w:t>bookstack</w:t>
      </w:r>
      <w:proofErr w:type="spellEnd"/>
      <w:r>
        <w:t>-test. You will have to create that database and credentials before testing.</w:t>
      </w:r>
    </w:p>
    <w:p w:rsidR="00104099" w:rsidRDefault="00104099" w:rsidP="00104099">
      <w:pPr>
        <w:spacing w:before="100" w:beforeAutospacing="1" w:after="100" w:afterAutospacing="1" w:line="240" w:lineRule="auto"/>
        <w:jc w:val="left"/>
      </w:pPr>
      <w:r>
        <w:t>The testing database will also need migrating and seeding beforehand. This can be done with the following commands:</w:t>
      </w:r>
    </w:p>
    <w:p w:rsidR="00104099" w:rsidRDefault="00104099" w:rsidP="00104099">
      <w:pPr>
        <w:spacing w:before="100" w:beforeAutospacing="1" w:after="100" w:afterAutospacing="1" w:line="240" w:lineRule="auto"/>
        <w:jc w:val="left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 --database=</w:t>
      </w:r>
      <w:proofErr w:type="spellStart"/>
      <w:r>
        <w:t>mysql_testing</w:t>
      </w:r>
      <w:proofErr w:type="spellEnd"/>
    </w:p>
    <w:p w:rsidR="00104099" w:rsidRDefault="00104099" w:rsidP="00104099">
      <w:pPr>
        <w:spacing w:before="100" w:beforeAutospacing="1" w:after="100" w:afterAutospacing="1" w:line="240" w:lineRule="auto"/>
        <w:jc w:val="left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--class=</w:t>
      </w:r>
      <w:proofErr w:type="spellStart"/>
      <w:r>
        <w:t>DummyContentSeeder</w:t>
      </w:r>
      <w:proofErr w:type="spellEnd"/>
      <w:r>
        <w:t xml:space="preserve"> --database=</w:t>
      </w:r>
      <w:proofErr w:type="spellStart"/>
      <w:r>
        <w:t>mysql_testing</w:t>
      </w:r>
      <w:proofErr w:type="spellEnd"/>
    </w:p>
    <w:p w:rsidR="00104099" w:rsidRDefault="00104099" w:rsidP="00104099">
      <w:pPr>
        <w:spacing w:before="100" w:beforeAutospacing="1" w:after="100" w:afterAutospacing="1" w:line="240" w:lineRule="auto"/>
        <w:jc w:val="left"/>
      </w:pPr>
      <w:r>
        <w:t xml:space="preserve">Once done you can run </w:t>
      </w:r>
      <w:proofErr w:type="spellStart"/>
      <w:r>
        <w:t>phpunit</w:t>
      </w:r>
      <w:proofErr w:type="spellEnd"/>
      <w:r>
        <w:t xml:space="preserve"> in the application root directory to run all tests.</w:t>
      </w:r>
    </w:p>
    <w:sectPr w:rsidR="0010409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B3" w:rsidRDefault="00F158B3" w:rsidP="00615FC3">
      <w:pPr>
        <w:spacing w:before="0" w:after="0" w:line="240" w:lineRule="auto"/>
      </w:pPr>
      <w:r>
        <w:separator/>
      </w:r>
    </w:p>
  </w:endnote>
  <w:endnote w:type="continuationSeparator" w:id="0">
    <w:p w:rsidR="00F158B3" w:rsidRDefault="00F158B3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B12CC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12CC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B3" w:rsidRDefault="00F158B3" w:rsidP="00615FC3">
      <w:pPr>
        <w:spacing w:before="0" w:after="0" w:line="240" w:lineRule="auto"/>
      </w:pPr>
      <w:r>
        <w:separator/>
      </w:r>
    </w:p>
  </w:footnote>
  <w:footnote w:type="continuationSeparator" w:id="0">
    <w:p w:rsidR="00F158B3" w:rsidRDefault="00F158B3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094F6E"/>
    <w:rsid w:val="00104099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53FC4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71C90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A1A34"/>
    <w:rsid w:val="00AE3A96"/>
    <w:rsid w:val="00AE6718"/>
    <w:rsid w:val="00B12CCB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054C5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2C2C"/>
    <w:rsid w:val="00E74797"/>
    <w:rsid w:val="00E75008"/>
    <w:rsid w:val="00E806C2"/>
    <w:rsid w:val="00F05A13"/>
    <w:rsid w:val="00F158B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admin@admin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0DB8C4C-1CA6-4A42-96F7-87A10C6B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24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3</cp:revision>
  <dcterms:created xsi:type="dcterms:W3CDTF">2017-04-26T09:18:00Z</dcterms:created>
  <dcterms:modified xsi:type="dcterms:W3CDTF">2017-04-26T11:47:00Z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