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7DB32A" w14:textId="77777777" w:rsidR="001C2E0B" w:rsidRDefault="003F0307" w:rsidP="006773D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9AC85A" wp14:editId="1004EB48">
                <wp:simplePos x="0" y="0"/>
                <wp:positionH relativeFrom="column">
                  <wp:posOffset>167640</wp:posOffset>
                </wp:positionH>
                <wp:positionV relativeFrom="paragraph">
                  <wp:posOffset>7152005</wp:posOffset>
                </wp:positionV>
                <wp:extent cx="6147982" cy="898634"/>
                <wp:effectExtent l="0" t="0" r="571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982" cy="8986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LightList-Accent1"/>
                              <w:tblW w:w="8421" w:type="dxa"/>
                              <w:jc w:val="righ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V w:val="none" w:sz="0" w:space="0" w:color="auto"/>
                              </w:tblBorders>
                              <w:tblLook w:val="0600" w:firstRow="0" w:lastRow="0" w:firstColumn="0" w:lastColumn="0" w:noHBand="1" w:noVBand="1"/>
                            </w:tblPr>
                            <w:tblGrid>
                              <w:gridCol w:w="2809"/>
                              <w:gridCol w:w="1986"/>
                              <w:gridCol w:w="3914"/>
                            </w:tblGrid>
                            <w:tr w:rsidR="003F0307" w14:paraId="6DF5CB46" w14:textId="77777777" w:rsidTr="00266C2D">
                              <w:trPr>
                                <w:trHeight w:val="916"/>
                                <w:jc w:val="right"/>
                              </w:trPr>
                              <w:tc>
                                <w:tcPr>
                                  <w:tcW w:w="2807" w:type="dxa"/>
                                </w:tcPr>
                                <w:p w14:paraId="51BF8CCC" w14:textId="77777777" w:rsidR="003F0307" w:rsidRDefault="003F0307"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71735B96" wp14:editId="718D7C6E">
                                        <wp:extent cx="1646873" cy="630621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unisa.pn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49476" cy="63161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07" w:type="dxa"/>
                                </w:tcPr>
                                <w:p w14:paraId="3C89457A" w14:textId="77777777" w:rsidR="003F0307" w:rsidRPr="00266C2D" w:rsidRDefault="00FD6821"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5BEB7A60" wp14:editId="73C29CCC">
                                        <wp:extent cx="1122680" cy="798195"/>
                                        <wp:effectExtent l="0" t="0" r="1270" b="1905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Logo - EON New.jp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22680" cy="7981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07" w:type="dxa"/>
                                </w:tcPr>
                                <w:p w14:paraId="793B2B37" w14:textId="77777777" w:rsidR="003F0307" w:rsidRDefault="00C0469C"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0C063BD8" wp14:editId="66327926">
                                        <wp:extent cx="2348230" cy="798195"/>
                                        <wp:effectExtent l="0" t="0" r="0" b="1905"/>
                                        <wp:docPr id="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ttro_logo new.pn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48230" cy="7981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098424A9" w14:textId="77777777" w:rsidR="003F0307" w:rsidRDefault="003F0307" w:rsidP="003F03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9AC85A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.2pt;margin-top:563.15pt;width:484.1pt;height:7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" stroked="f">
                <v:textbox>
                  <w:txbxContent>
                    <w:tbl>
                      <w:tblPr>
                        <w:tblStyle w:val="LightList-Accent1"/>
                        <w:tblW w:w="8421" w:type="dxa"/>
                        <w:jc w:val="righ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V w:val="none" w:sz="0" w:space="0" w:color="auto"/>
                        </w:tblBorders>
                        <w:tblLook w:val="0600" w:firstRow="0" w:lastRow="0" w:firstColumn="0" w:lastColumn="0" w:noHBand="1" w:noVBand="1"/>
                      </w:tblPr>
                      <w:tblGrid>
                        <w:gridCol w:w="2809"/>
                        <w:gridCol w:w="1986"/>
                        <w:gridCol w:w="3914"/>
                      </w:tblGrid>
                      <w:tr w:rsidR="003F0307" w14:paraId="6DF5CB46" w14:textId="77777777" w:rsidTr="00266C2D">
                        <w:trPr>
                          <w:trHeight w:val="916"/>
                          <w:jc w:val="right"/>
                        </w:trPr>
                        <w:tc>
                          <w:tcPr>
                            <w:tcW w:w="2807" w:type="dxa"/>
                          </w:tcPr>
                          <w:p w14:paraId="51BF8CCC" w14:textId="77777777" w:rsidR="003F0307" w:rsidRDefault="003F0307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1735B96" wp14:editId="718D7C6E">
                                  <wp:extent cx="1646873" cy="630621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nisa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9476" cy="6316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07" w:type="dxa"/>
                          </w:tcPr>
                          <w:p w14:paraId="3C89457A" w14:textId="77777777" w:rsidR="003F0307" w:rsidRPr="00266C2D" w:rsidRDefault="00FD6821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BEB7A60" wp14:editId="73C29CCC">
                                  <wp:extent cx="1122680" cy="798195"/>
                                  <wp:effectExtent l="0" t="0" r="1270" b="190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 - EON New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22680" cy="798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07" w:type="dxa"/>
                          </w:tcPr>
                          <w:p w14:paraId="793B2B37" w14:textId="77777777" w:rsidR="003F0307" w:rsidRDefault="00C0469C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C063BD8" wp14:editId="66327926">
                                  <wp:extent cx="2348230" cy="79819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tro_logo new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48230" cy="798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098424A9" w14:textId="77777777" w:rsidR="003F0307" w:rsidRDefault="003F0307" w:rsidP="003F0307"/>
                  </w:txbxContent>
                </v:textbox>
              </v:shape>
            </w:pict>
          </mc:Fallback>
        </mc:AlternateContent>
      </w:r>
      <w:r w:rsidR="00C544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2E0AE" wp14:editId="7A323D89">
                <wp:simplePos x="0" y="0"/>
                <wp:positionH relativeFrom="column">
                  <wp:posOffset>-31750</wp:posOffset>
                </wp:positionH>
                <wp:positionV relativeFrom="paragraph">
                  <wp:posOffset>4614308</wp:posOffset>
                </wp:positionV>
                <wp:extent cx="6272811" cy="1446028"/>
                <wp:effectExtent l="0" t="0" r="0" b="19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2811" cy="1446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0" w:type="auto"/>
                              <w:jc w:val="right"/>
                              <w:tblBorders>
                                <w:top w:val="single" w:sz="4" w:space="0" w:color="A6A6A6" w:themeColor="background1" w:themeShade="A6"/>
                                <w:left w:val="single" w:sz="4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4" w:space="0" w:color="A6A6A6" w:themeColor="background1" w:themeShade="A6"/>
                                <w:insideH w:val="single" w:sz="4" w:space="0" w:color="A6A6A6" w:themeColor="background1" w:themeShade="A6"/>
                                <w:insideV w:val="single" w:sz="4" w:space="0" w:color="A6A6A6" w:themeColor="background1" w:themeShade="A6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27"/>
                              <w:gridCol w:w="4961"/>
                            </w:tblGrid>
                            <w:tr w:rsidR="00C544E5" w:rsidRPr="00C544E5" w14:paraId="692E1727" w14:textId="77777777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14:paraId="7E4844ED" w14:textId="77777777"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Document title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14:paraId="358923C5" w14:textId="77777777"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C544E5" w:rsidRPr="00C544E5" w14:paraId="5E480DA8" w14:textId="77777777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14:paraId="283B2429" w14:textId="77777777"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Document reference number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14:paraId="7FE70F6F" w14:textId="77777777"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 xml:space="preserve">UEL - </w:t>
                                  </w:r>
                                </w:p>
                              </w:tc>
                            </w:tr>
                            <w:tr w:rsidR="00C544E5" w:rsidRPr="00C544E5" w14:paraId="12EC0DBB" w14:textId="77777777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14:paraId="0D40DB73" w14:textId="77777777"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Project name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14:paraId="0C2F7018" w14:textId="77777777"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UNISA e-Content 20140363</w:t>
                                  </w:r>
                                </w:p>
                              </w:tc>
                            </w:tr>
                            <w:tr w:rsidR="007A34AE" w:rsidRPr="00C544E5" w14:paraId="4AC78806" w14:textId="77777777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14:paraId="04D77D94" w14:textId="77777777" w:rsidR="007A34AE" w:rsidRPr="00C544E5" w:rsidRDefault="007A34AE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Unisa Department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14:paraId="59F9448C" w14:textId="77777777" w:rsidR="007A34AE" w:rsidRPr="00C544E5" w:rsidRDefault="007A34AE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Department of Economics</w:t>
                                  </w:r>
                                </w:p>
                              </w:tc>
                            </w:tr>
                          </w:tbl>
                          <w:p w14:paraId="63BA2DDC" w14:textId="77777777" w:rsidR="00C544E5" w:rsidRPr="00C544E5" w:rsidRDefault="00C544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2E0AE" id="Text Box 25" o:spid="_x0000_s1027" type="#_x0000_t202" style="position:absolute;left:0;text-align:left;margin-left:-2.5pt;margin-top:363.35pt;width:493.9pt;height:11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Overlap w:val="never"/>
                        <w:tblW w:w="0" w:type="auto"/>
                        <w:jc w:val="right"/>
                        <w:tbl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  <w:insideH w:val="single" w:sz="4" w:space="0" w:color="A6A6A6" w:themeColor="background1" w:themeShade="A6"/>
                          <w:insideV w:val="single" w:sz="4" w:space="0" w:color="A6A6A6" w:themeColor="background1" w:themeShade="A6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27"/>
                        <w:gridCol w:w="4961"/>
                      </w:tblGrid>
                      <w:tr w:rsidR="00C544E5" w:rsidRPr="00C544E5" w14:paraId="692E1727" w14:textId="77777777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14:paraId="7E4844ED" w14:textId="77777777"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Document title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14:paraId="358923C5" w14:textId="77777777"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</w:tr>
                      <w:tr w:rsidR="00C544E5" w:rsidRPr="00C544E5" w14:paraId="5E480DA8" w14:textId="77777777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14:paraId="283B2429" w14:textId="77777777"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Document reference number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14:paraId="7FE70F6F" w14:textId="77777777"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 xml:space="preserve">UEL - </w:t>
                            </w:r>
                          </w:p>
                        </w:tc>
                      </w:tr>
                      <w:tr w:rsidR="00C544E5" w:rsidRPr="00C544E5" w14:paraId="12EC0DBB" w14:textId="77777777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14:paraId="0D40DB73" w14:textId="77777777"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Project name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14:paraId="0C2F7018" w14:textId="77777777"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UNISA e-Content 20140363</w:t>
                            </w:r>
                          </w:p>
                        </w:tc>
                      </w:tr>
                      <w:tr w:rsidR="007A34AE" w:rsidRPr="00C544E5" w14:paraId="4AC78806" w14:textId="77777777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14:paraId="04D77D94" w14:textId="77777777" w:rsidR="007A34AE" w:rsidRPr="00C544E5" w:rsidRDefault="007A34AE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Unisa Department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14:paraId="59F9448C" w14:textId="77777777" w:rsidR="007A34AE" w:rsidRPr="00C544E5" w:rsidRDefault="007A34AE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Department of Economics</w:t>
                            </w:r>
                          </w:p>
                        </w:tc>
                      </w:tr>
                    </w:tbl>
                    <w:p w14:paraId="63BA2DDC" w14:textId="77777777" w:rsidR="00C544E5" w:rsidRPr="00C544E5" w:rsidRDefault="00C544E5"/>
                  </w:txbxContent>
                </v:textbox>
              </v:shape>
            </w:pict>
          </mc:Fallback>
        </mc:AlternateContent>
      </w:r>
      <w:r w:rsidR="00C544E5">
        <w:rPr>
          <w:noProof/>
          <w:lang w:val="en-US"/>
        </w:rPr>
        <w:drawing>
          <wp:inline distT="0" distB="0" distL="0" distR="0" wp14:anchorId="746FB829" wp14:editId="7CF905C9">
            <wp:extent cx="6153198" cy="8703591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2_jpeg_to_word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080" cy="870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4951" w14:textId="77777777" w:rsidR="003C2A42" w:rsidRPr="001C2E0B" w:rsidRDefault="003C2A42" w:rsidP="001C2E0B">
      <w:pPr>
        <w:pStyle w:val="BodyText"/>
        <w:sectPr w:rsidR="003C2A42" w:rsidRPr="001C2E0B" w:rsidSect="00A31BCB">
          <w:headerReference w:type="default" r:id="rId12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5BC9A64" w14:textId="77777777" w:rsidR="00AE6718" w:rsidRPr="007A34AE" w:rsidRDefault="00AE6718" w:rsidP="003C2A42">
      <w:pPr>
        <w:pStyle w:val="UEL-Pre-AmbleHeading"/>
        <w:rPr>
          <w:sz w:val="28"/>
        </w:rPr>
      </w:pPr>
      <w:r w:rsidRPr="007A34AE">
        <w:rPr>
          <w:sz w:val="28"/>
        </w:rPr>
        <w:lastRenderedPageBreak/>
        <w:t>Table of Contents</w:t>
      </w:r>
    </w:p>
    <w:p w14:paraId="0F7BD2CF" w14:textId="77777777" w:rsidR="00386ADE" w:rsidRDefault="004E31FE">
      <w:pPr>
        <w:pStyle w:val="TOC1"/>
        <w:tabs>
          <w:tab w:val="left" w:pos="40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\o "1-5" \u </w:instrText>
      </w:r>
      <w:r>
        <w:fldChar w:fldCharType="separate"/>
      </w:r>
      <w:r w:rsidR="00386ADE">
        <w:rPr>
          <w:noProof/>
        </w:rPr>
        <w:t>1</w:t>
      </w:r>
      <w:r w:rsidR="00386ADE"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  <w:tab/>
      </w:r>
      <w:r w:rsidR="00386ADE">
        <w:rPr>
          <w:noProof/>
        </w:rPr>
        <w:t>Technical Style Guide</w:t>
      </w:r>
      <w:r w:rsidR="00386ADE">
        <w:rPr>
          <w:noProof/>
        </w:rPr>
        <w:tab/>
      </w:r>
      <w:r w:rsidR="00386ADE">
        <w:rPr>
          <w:noProof/>
        </w:rPr>
        <w:fldChar w:fldCharType="begin"/>
      </w:r>
      <w:r w:rsidR="00386ADE">
        <w:rPr>
          <w:noProof/>
        </w:rPr>
        <w:instrText xml:space="preserve"> PAGEREF _Toc409599607 \h </w:instrText>
      </w:r>
      <w:r w:rsidR="00386ADE">
        <w:rPr>
          <w:noProof/>
        </w:rPr>
      </w:r>
      <w:r w:rsidR="00386ADE">
        <w:rPr>
          <w:noProof/>
        </w:rPr>
        <w:fldChar w:fldCharType="separate"/>
      </w:r>
      <w:r w:rsidR="00486DA4">
        <w:rPr>
          <w:noProof/>
        </w:rPr>
        <w:t>4</w:t>
      </w:r>
      <w:r w:rsidR="00386ADE">
        <w:rPr>
          <w:noProof/>
        </w:rPr>
        <w:fldChar w:fldCharType="end"/>
      </w:r>
    </w:p>
    <w:p w14:paraId="1C5318EE" w14:textId="77777777" w:rsidR="00386ADE" w:rsidRDefault="00386ADE">
      <w:pPr>
        <w:pStyle w:val="TOC2"/>
        <w:tabs>
          <w:tab w:val="left" w:pos="800"/>
          <w:tab w:val="right" w:leader="dot" w:pos="9016"/>
        </w:tabs>
        <w:rPr>
          <w:rFonts w:eastAsiaTheme="minorEastAsia"/>
          <w:smallCaps w:val="0"/>
          <w:noProof/>
          <w:sz w:val="22"/>
          <w:szCs w:val="22"/>
          <w:lang w:eastAsia="en-GB"/>
        </w:rPr>
      </w:pPr>
      <w:r>
        <w:rPr>
          <w:noProof/>
        </w:rPr>
        <w:t>1.1</w:t>
      </w:r>
      <w:r>
        <w:rPr>
          <w:rFonts w:eastAsiaTheme="minorEastAsia"/>
          <w:smallCaps w:val="0"/>
          <w:noProof/>
          <w:sz w:val="22"/>
          <w:szCs w:val="22"/>
          <w:lang w:eastAsia="en-GB"/>
        </w:rPr>
        <w:tab/>
      </w:r>
      <w:r>
        <w:rPr>
          <w:noProof/>
        </w:rPr>
        <w:t>Heading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_Toc409599608 \h </w:instrText>
      </w:r>
      <w:r>
        <w:rPr>
          <w:noProof/>
        </w:rPr>
      </w:r>
      <w:r>
        <w:rPr>
          <w:noProof/>
        </w:rPr>
        <w:fldChar w:fldCharType="separate"/>
      </w:r>
      <w:r w:rsidR="00486DA4">
        <w:rPr>
          <w:noProof/>
        </w:rPr>
        <w:t>4</w:t>
      </w:r>
      <w:r>
        <w:rPr>
          <w:noProof/>
        </w:rPr>
        <w:fldChar w:fldCharType="end"/>
      </w:r>
    </w:p>
    <w:p w14:paraId="3AF0321C" w14:textId="77777777" w:rsidR="00386ADE" w:rsidRDefault="00386ADE">
      <w:pPr>
        <w:pStyle w:val="TOC3"/>
        <w:tabs>
          <w:tab w:val="left" w:pos="1100"/>
          <w:tab w:val="right" w:leader="dot" w:pos="9016"/>
        </w:tabs>
        <w:rPr>
          <w:rFonts w:eastAsiaTheme="minorEastAsia"/>
          <w:noProof/>
          <w:sz w:val="22"/>
          <w:szCs w:val="22"/>
          <w:lang w:eastAsia="en-GB"/>
        </w:rPr>
      </w:pPr>
      <w:r>
        <w:rPr>
          <w:noProof/>
        </w:rPr>
        <w:t>1.1.1</w:t>
      </w:r>
      <w:r>
        <w:rPr>
          <w:rFonts w:eastAsiaTheme="minorEastAsia"/>
          <w:noProof/>
          <w:sz w:val="22"/>
          <w:szCs w:val="22"/>
          <w:lang w:eastAsia="en-GB"/>
        </w:rPr>
        <w:tab/>
      </w:r>
      <w:r>
        <w:rPr>
          <w:noProof/>
        </w:rPr>
        <w:t>Heading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_Toc409599609 \h </w:instrText>
      </w:r>
      <w:r>
        <w:rPr>
          <w:noProof/>
        </w:rPr>
      </w:r>
      <w:r>
        <w:rPr>
          <w:noProof/>
        </w:rPr>
        <w:fldChar w:fldCharType="separate"/>
      </w:r>
      <w:r w:rsidR="00486DA4">
        <w:rPr>
          <w:noProof/>
        </w:rPr>
        <w:t>4</w:t>
      </w:r>
      <w:r>
        <w:rPr>
          <w:noProof/>
        </w:rPr>
        <w:fldChar w:fldCharType="end"/>
      </w:r>
    </w:p>
    <w:p w14:paraId="2BBF393C" w14:textId="77777777" w:rsidR="00386ADE" w:rsidRDefault="00386ADE">
      <w:pPr>
        <w:pStyle w:val="TOC4"/>
        <w:tabs>
          <w:tab w:val="left" w:pos="1540"/>
          <w:tab w:val="right" w:leader="dot" w:pos="9016"/>
        </w:tabs>
        <w:rPr>
          <w:rFonts w:eastAsiaTheme="minorEastAsia"/>
          <w:noProof/>
          <w:sz w:val="22"/>
          <w:szCs w:val="22"/>
          <w:lang w:eastAsia="en-GB"/>
        </w:rPr>
      </w:pPr>
      <w:r>
        <w:rPr>
          <w:noProof/>
        </w:rPr>
        <w:t>1.1.1.1</w:t>
      </w:r>
      <w:r>
        <w:rPr>
          <w:rFonts w:eastAsiaTheme="minorEastAsia"/>
          <w:noProof/>
          <w:sz w:val="22"/>
          <w:szCs w:val="22"/>
          <w:lang w:eastAsia="en-GB"/>
        </w:rPr>
        <w:tab/>
      </w:r>
      <w:r>
        <w:rPr>
          <w:noProof/>
        </w:rPr>
        <w:t>Heading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_Toc409599610 \h </w:instrText>
      </w:r>
      <w:r>
        <w:rPr>
          <w:noProof/>
        </w:rPr>
      </w:r>
      <w:r>
        <w:rPr>
          <w:noProof/>
        </w:rPr>
        <w:fldChar w:fldCharType="separate"/>
      </w:r>
      <w:r w:rsidR="00486DA4">
        <w:rPr>
          <w:noProof/>
        </w:rPr>
        <w:t>4</w:t>
      </w:r>
      <w:r>
        <w:rPr>
          <w:noProof/>
        </w:rPr>
        <w:fldChar w:fldCharType="end"/>
      </w:r>
    </w:p>
    <w:p w14:paraId="62037D33" w14:textId="77777777" w:rsidR="00386ADE" w:rsidRDefault="00386ADE">
      <w:pPr>
        <w:pStyle w:val="TOC5"/>
        <w:tabs>
          <w:tab w:val="left" w:pos="1760"/>
          <w:tab w:val="right" w:leader="dot" w:pos="9016"/>
        </w:tabs>
        <w:rPr>
          <w:rFonts w:eastAsiaTheme="minorEastAsia"/>
          <w:noProof/>
          <w:sz w:val="22"/>
          <w:szCs w:val="22"/>
          <w:lang w:eastAsia="en-GB"/>
        </w:rPr>
      </w:pPr>
      <w:r>
        <w:rPr>
          <w:noProof/>
        </w:rPr>
        <w:t>1.1.1.1.1</w:t>
      </w:r>
      <w:r>
        <w:rPr>
          <w:rFonts w:eastAsiaTheme="minorEastAsia"/>
          <w:noProof/>
          <w:sz w:val="22"/>
          <w:szCs w:val="22"/>
          <w:lang w:eastAsia="en-GB"/>
        </w:rPr>
        <w:tab/>
      </w:r>
      <w:r>
        <w:rPr>
          <w:noProof/>
        </w:rPr>
        <w:t>Heading 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_Toc409599611 \h </w:instrText>
      </w:r>
      <w:r>
        <w:rPr>
          <w:noProof/>
        </w:rPr>
      </w:r>
      <w:r>
        <w:rPr>
          <w:noProof/>
        </w:rPr>
        <w:fldChar w:fldCharType="separate"/>
      </w:r>
      <w:r w:rsidR="00486DA4">
        <w:rPr>
          <w:noProof/>
        </w:rPr>
        <w:t>4</w:t>
      </w:r>
      <w:r>
        <w:rPr>
          <w:noProof/>
        </w:rPr>
        <w:fldChar w:fldCharType="end"/>
      </w:r>
    </w:p>
    <w:p w14:paraId="3AE6F587" w14:textId="77777777" w:rsidR="00386ADE" w:rsidRDefault="00386ADE">
      <w:pPr>
        <w:pStyle w:val="TOC1"/>
        <w:tabs>
          <w:tab w:val="left" w:pos="40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rPr>
          <w:noProof/>
        </w:rPr>
        <w:t>2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Example of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_Toc409599612 \h </w:instrText>
      </w:r>
      <w:r>
        <w:rPr>
          <w:noProof/>
        </w:rPr>
      </w:r>
      <w:r>
        <w:rPr>
          <w:noProof/>
        </w:rPr>
        <w:fldChar w:fldCharType="separate"/>
      </w:r>
      <w:r w:rsidR="00486DA4">
        <w:rPr>
          <w:noProof/>
        </w:rPr>
        <w:t>4</w:t>
      </w:r>
      <w:r>
        <w:rPr>
          <w:noProof/>
        </w:rPr>
        <w:fldChar w:fldCharType="end"/>
      </w:r>
    </w:p>
    <w:p w14:paraId="49661A61" w14:textId="77777777" w:rsidR="00386ADE" w:rsidRDefault="00386ADE">
      <w:pPr>
        <w:pStyle w:val="TOC1"/>
        <w:tabs>
          <w:tab w:val="left" w:pos="40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rPr>
          <w:noProof/>
        </w:rPr>
        <w:t>3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Example of figure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_Toc409599613 \h </w:instrText>
      </w:r>
      <w:r>
        <w:rPr>
          <w:noProof/>
        </w:rPr>
      </w:r>
      <w:r>
        <w:rPr>
          <w:noProof/>
        </w:rPr>
        <w:fldChar w:fldCharType="separate"/>
      </w:r>
      <w:r w:rsidR="00486DA4">
        <w:rPr>
          <w:noProof/>
        </w:rPr>
        <w:t>4</w:t>
      </w:r>
      <w:r>
        <w:rPr>
          <w:noProof/>
        </w:rPr>
        <w:fldChar w:fldCharType="end"/>
      </w:r>
    </w:p>
    <w:p w14:paraId="6D0EC903" w14:textId="77777777" w:rsidR="00386ADE" w:rsidRDefault="00386ADE">
      <w:pPr>
        <w:pStyle w:val="TOC1"/>
        <w:tabs>
          <w:tab w:val="left" w:pos="40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rPr>
          <w:noProof/>
        </w:rPr>
        <w:t>4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Landscape layout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_Toc409599614 \h </w:instrText>
      </w:r>
      <w:r>
        <w:rPr>
          <w:noProof/>
        </w:rPr>
      </w:r>
      <w:r>
        <w:rPr>
          <w:noProof/>
        </w:rPr>
        <w:fldChar w:fldCharType="separate"/>
      </w:r>
      <w:r w:rsidR="00486DA4">
        <w:rPr>
          <w:noProof/>
        </w:rPr>
        <w:t>4</w:t>
      </w:r>
      <w:r>
        <w:rPr>
          <w:noProof/>
        </w:rPr>
        <w:fldChar w:fldCharType="end"/>
      </w:r>
    </w:p>
    <w:p w14:paraId="6B4266C2" w14:textId="77777777" w:rsidR="00386ADE" w:rsidRDefault="00386ADE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rPr>
          <w:noProof/>
        </w:rPr>
        <w:t>Appendix 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_Toc409599615 \h </w:instrText>
      </w:r>
      <w:r>
        <w:rPr>
          <w:noProof/>
        </w:rPr>
      </w:r>
      <w:r>
        <w:rPr>
          <w:noProof/>
        </w:rPr>
        <w:fldChar w:fldCharType="separate"/>
      </w:r>
      <w:r w:rsidR="00486DA4">
        <w:rPr>
          <w:noProof/>
        </w:rPr>
        <w:t>4</w:t>
      </w:r>
      <w:r>
        <w:rPr>
          <w:noProof/>
        </w:rPr>
        <w:fldChar w:fldCharType="end"/>
      </w:r>
    </w:p>
    <w:p w14:paraId="6D6D0541" w14:textId="77777777" w:rsidR="00AE6718" w:rsidRDefault="004E31FE" w:rsidP="0032499D">
      <w:pPr>
        <w:pStyle w:val="TOC1"/>
      </w:pPr>
      <w:r>
        <w:fldChar w:fldCharType="end"/>
      </w:r>
    </w:p>
    <w:p w14:paraId="0A6F744B" w14:textId="77777777" w:rsidR="00AE6718" w:rsidRDefault="00AE6718"/>
    <w:p w14:paraId="70CD2774" w14:textId="77777777" w:rsidR="003C2A42" w:rsidRDefault="003C2A42" w:rsidP="003C2A42">
      <w:pPr>
        <w:pStyle w:val="UEL-Pre-AmbleHeading"/>
      </w:pPr>
    </w:p>
    <w:p w14:paraId="096F6E8D" w14:textId="77777777" w:rsidR="003C2A42" w:rsidRDefault="003C2A42" w:rsidP="003C2A42">
      <w:pPr>
        <w:pStyle w:val="UEL-Pre-AmbleHeading"/>
      </w:pPr>
      <w:r>
        <w:br w:type="page"/>
      </w:r>
    </w:p>
    <w:p w14:paraId="12F0CFCC" w14:textId="77777777" w:rsidR="00AE6718" w:rsidRPr="007A34AE" w:rsidRDefault="00AE6718" w:rsidP="003C2A42">
      <w:pPr>
        <w:pStyle w:val="UEL-Pre-AmbleHeading"/>
        <w:rPr>
          <w:sz w:val="28"/>
        </w:rPr>
      </w:pPr>
      <w:r w:rsidRPr="007A34AE">
        <w:rPr>
          <w:sz w:val="28"/>
        </w:rPr>
        <w:lastRenderedPageBreak/>
        <w:t>Table of Figures</w:t>
      </w:r>
    </w:p>
    <w:p w14:paraId="3B607DE8" w14:textId="77777777" w:rsidR="00386ADE" w:rsidRDefault="00615FC3">
      <w:pPr>
        <w:pStyle w:val="TableofFigures"/>
        <w:tabs>
          <w:tab w:val="right" w:leader="dot" w:pos="9016"/>
        </w:tabs>
        <w:rPr>
          <w:rFonts w:eastAsiaTheme="minorEastAsia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\c "Figure" </w:instrText>
      </w:r>
      <w:r>
        <w:fldChar w:fldCharType="separate"/>
      </w:r>
      <w:r w:rsidR="00386ADE">
        <w:rPr>
          <w:noProof/>
        </w:rPr>
        <w:t>Figure 1: Caption for figure 1</w:t>
      </w:r>
      <w:r w:rsidR="00386ADE">
        <w:rPr>
          <w:noProof/>
        </w:rPr>
        <w:tab/>
      </w:r>
      <w:r w:rsidR="00386ADE">
        <w:rPr>
          <w:noProof/>
        </w:rPr>
        <w:fldChar w:fldCharType="begin"/>
      </w:r>
      <w:r w:rsidR="00386ADE">
        <w:rPr>
          <w:noProof/>
        </w:rPr>
        <w:instrText xml:space="preserve"> PAGEREF _Toc409599616 \h </w:instrText>
      </w:r>
      <w:r w:rsidR="00386ADE">
        <w:rPr>
          <w:noProof/>
        </w:rPr>
      </w:r>
      <w:r w:rsidR="00386ADE">
        <w:rPr>
          <w:noProof/>
        </w:rPr>
        <w:fldChar w:fldCharType="separate"/>
      </w:r>
      <w:r w:rsidR="00486DA4">
        <w:rPr>
          <w:noProof/>
        </w:rPr>
        <w:t>4</w:t>
      </w:r>
      <w:r w:rsidR="00386ADE">
        <w:rPr>
          <w:noProof/>
        </w:rPr>
        <w:fldChar w:fldCharType="end"/>
      </w:r>
    </w:p>
    <w:p w14:paraId="7FCAFAFA" w14:textId="77777777" w:rsidR="00AE6718" w:rsidRDefault="00615FC3">
      <w:r>
        <w:fldChar w:fldCharType="end"/>
      </w:r>
    </w:p>
    <w:p w14:paraId="290B56E3" w14:textId="77777777" w:rsidR="00AE6718" w:rsidRDefault="00AE6718"/>
    <w:p w14:paraId="331104ED" w14:textId="77777777" w:rsidR="00AE6718" w:rsidRPr="007A34AE" w:rsidRDefault="00AE6718" w:rsidP="003C2A42">
      <w:pPr>
        <w:pStyle w:val="UEL-Pre-AmbleHeading"/>
        <w:rPr>
          <w:sz w:val="28"/>
        </w:rPr>
      </w:pPr>
      <w:r w:rsidRPr="007A34AE">
        <w:rPr>
          <w:sz w:val="28"/>
        </w:rPr>
        <w:t>Table of Tables</w:t>
      </w:r>
    </w:p>
    <w:p w14:paraId="2EF6D65C" w14:textId="77777777" w:rsidR="00386ADE" w:rsidRDefault="00615FC3">
      <w:pPr>
        <w:pStyle w:val="TableofFigures"/>
        <w:tabs>
          <w:tab w:val="right" w:leader="dot" w:pos="9016"/>
        </w:tabs>
        <w:rPr>
          <w:rFonts w:eastAsiaTheme="minorEastAsia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\c "Table" </w:instrText>
      </w:r>
      <w:r>
        <w:fldChar w:fldCharType="separate"/>
      </w:r>
      <w:r w:rsidR="00386ADE">
        <w:rPr>
          <w:noProof/>
        </w:rPr>
        <w:t>Table 1: Caption for Table 1</w:t>
      </w:r>
      <w:r w:rsidR="00386ADE">
        <w:rPr>
          <w:noProof/>
        </w:rPr>
        <w:tab/>
      </w:r>
      <w:r w:rsidR="00386ADE">
        <w:rPr>
          <w:noProof/>
        </w:rPr>
        <w:fldChar w:fldCharType="begin"/>
      </w:r>
      <w:r w:rsidR="00386ADE">
        <w:rPr>
          <w:noProof/>
        </w:rPr>
        <w:instrText xml:space="preserve"> PAGEREF _Toc409599619 \h </w:instrText>
      </w:r>
      <w:r w:rsidR="00386ADE">
        <w:rPr>
          <w:noProof/>
        </w:rPr>
      </w:r>
      <w:r w:rsidR="00386ADE">
        <w:rPr>
          <w:noProof/>
        </w:rPr>
        <w:fldChar w:fldCharType="separate"/>
      </w:r>
      <w:r w:rsidR="00486DA4">
        <w:rPr>
          <w:noProof/>
        </w:rPr>
        <w:t>4</w:t>
      </w:r>
      <w:r w:rsidR="00386ADE">
        <w:rPr>
          <w:noProof/>
        </w:rPr>
        <w:fldChar w:fldCharType="end"/>
      </w:r>
    </w:p>
    <w:p w14:paraId="4E8A4E3B" w14:textId="77777777" w:rsidR="00AE6718" w:rsidRDefault="00615FC3">
      <w:r>
        <w:fldChar w:fldCharType="end"/>
      </w:r>
    </w:p>
    <w:p w14:paraId="2AE7F9DD" w14:textId="77777777" w:rsidR="00DB659E" w:rsidRDefault="00AE6718" w:rsidP="00611659">
      <w:pPr>
        <w:pStyle w:val="UEL-Pre-AmbleHeading"/>
      </w:pPr>
      <w:r>
        <w:br w:type="page"/>
      </w:r>
      <w:r w:rsidR="00DB659E" w:rsidRPr="004E31FE">
        <w:lastRenderedPageBreak/>
        <w:t>Document sign-off</w:t>
      </w:r>
    </w:p>
    <w:p w14:paraId="20695141" w14:textId="77777777" w:rsidR="00D76403" w:rsidRPr="00D76403" w:rsidRDefault="00D76403" w:rsidP="00611659">
      <w:pPr>
        <w:pStyle w:val="UEL-Pre-AmbleHeading"/>
        <w:rPr>
          <w:b w:val="0"/>
          <w:color w:val="auto"/>
          <w:sz w:val="20"/>
        </w:rPr>
      </w:pPr>
      <w:r w:rsidRPr="00D76403">
        <w:rPr>
          <w:b w:val="0"/>
          <w:color w:val="auto"/>
          <w:sz w:val="20"/>
        </w:rPr>
        <w:t>This document has been seen and accepted by the following people: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235"/>
        <w:gridCol w:w="2385"/>
        <w:gridCol w:w="2311"/>
        <w:gridCol w:w="1966"/>
      </w:tblGrid>
      <w:tr w:rsidR="00E74797" w14:paraId="62404282" w14:textId="77777777" w:rsidTr="00611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35EE669" w14:textId="77777777" w:rsidR="00E74797" w:rsidRDefault="00E74797" w:rsidP="00386ADE">
            <w:pPr>
              <w:spacing w:before="60" w:after="60"/>
            </w:pPr>
            <w:r>
              <w:t>Name</w:t>
            </w:r>
          </w:p>
        </w:tc>
        <w:tc>
          <w:tcPr>
            <w:tcW w:w="2385" w:type="dxa"/>
          </w:tcPr>
          <w:p w14:paraId="6AB9FBAB" w14:textId="77777777"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2311" w:type="dxa"/>
          </w:tcPr>
          <w:p w14:paraId="7BF8D1CB" w14:textId="77777777"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966" w:type="dxa"/>
          </w:tcPr>
          <w:p w14:paraId="1395508F" w14:textId="77777777"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Signature</w:t>
            </w:r>
          </w:p>
        </w:tc>
      </w:tr>
      <w:tr w:rsidR="00E74797" w14:paraId="373F5996" w14:textId="7777777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64456C8" w14:textId="77777777"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14:paraId="16C22388" w14:textId="77777777"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14:paraId="30D9C8F6" w14:textId="77777777"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14:paraId="2DFF53D2" w14:textId="77777777"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14:paraId="45554D18" w14:textId="7777777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45C8F1C" w14:textId="77777777"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14:paraId="3DEAE0D1" w14:textId="77777777"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14:paraId="76BF7BE1" w14:textId="77777777"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14:paraId="2B004B4B" w14:textId="77777777"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14:paraId="4FDFDC7D" w14:textId="7777777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47B6B2E" w14:textId="77777777"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14:paraId="3DCBBF45" w14:textId="77777777"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14:paraId="4C7581C6" w14:textId="77777777"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14:paraId="53005C40" w14:textId="77777777"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14:paraId="0F687020" w14:textId="7777777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A1A8E10" w14:textId="77777777"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14:paraId="47C8CFCF" w14:textId="77777777"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14:paraId="7DD9036C" w14:textId="77777777"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14:paraId="09655487" w14:textId="77777777"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14:paraId="63C54933" w14:textId="7777777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4A22E21" w14:textId="77777777"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14:paraId="4CD06BCC" w14:textId="77777777"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14:paraId="72C459B5" w14:textId="77777777"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14:paraId="71B26478" w14:textId="77777777"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14:paraId="4DC55C56" w14:textId="7777777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296223D" w14:textId="77777777"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14:paraId="74AC4989" w14:textId="77777777"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14:paraId="108E02A3" w14:textId="77777777"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14:paraId="3307D00D" w14:textId="77777777"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14:paraId="6DB99D98" w14:textId="7777777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7743260" w14:textId="77777777"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14:paraId="2FBD4C44" w14:textId="77777777"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14:paraId="0C2399CF" w14:textId="77777777"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14:paraId="4CD04A27" w14:textId="77777777"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14:paraId="0FF1874A" w14:textId="7777777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4DFD1D9" w14:textId="77777777"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14:paraId="19822E9A" w14:textId="77777777"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14:paraId="32428956" w14:textId="77777777"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14:paraId="3D9B7558" w14:textId="77777777"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14:paraId="1ED5320A" w14:textId="7777777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FDFDEF3" w14:textId="77777777"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14:paraId="0A78EB8B" w14:textId="77777777"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14:paraId="5BF0F01D" w14:textId="77777777"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14:paraId="4538605A" w14:textId="77777777"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14:paraId="4D3BA936" w14:textId="7777777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3ED7F33" w14:textId="77777777"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14:paraId="7935B1FF" w14:textId="77777777"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14:paraId="1BFA8830" w14:textId="77777777"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14:paraId="75475959" w14:textId="77777777"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14:paraId="4B4E44BD" w14:textId="7777777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4D75C74" w14:textId="77777777"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14:paraId="55028DD4" w14:textId="77777777"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14:paraId="5E07E6FD" w14:textId="77777777"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14:paraId="7035641B" w14:textId="77777777"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14:paraId="3DB0C135" w14:textId="7777777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4AFD3EA" w14:textId="77777777"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14:paraId="386175E6" w14:textId="77777777"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14:paraId="0DF4D3BF" w14:textId="77777777"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14:paraId="046BFC0A" w14:textId="77777777"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14:paraId="328CC34F" w14:textId="7777777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0F0E339" w14:textId="77777777"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14:paraId="7449DACB" w14:textId="77777777"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14:paraId="505B9CD3" w14:textId="77777777"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14:paraId="659C26E3" w14:textId="77777777"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D2D764E" w14:textId="77777777" w:rsidR="00FB2756" w:rsidRDefault="00FB2756" w:rsidP="00FB2756"/>
    <w:p w14:paraId="3420688D" w14:textId="77777777" w:rsidR="00FB2756" w:rsidRDefault="00FB2756" w:rsidP="00FB2756"/>
    <w:p w14:paraId="5A57B75F" w14:textId="77777777" w:rsidR="00FB2756" w:rsidRDefault="00FB2756">
      <w:pPr>
        <w:spacing w:before="0"/>
        <w:jc w:val="left"/>
      </w:pPr>
      <w:r>
        <w:br w:type="page"/>
      </w:r>
    </w:p>
    <w:p w14:paraId="7222A2A8" w14:textId="77777777" w:rsidR="00FB2756" w:rsidRPr="00E74797" w:rsidRDefault="00FB2756" w:rsidP="00611659">
      <w:pPr>
        <w:pStyle w:val="UEL-Pre-AmbleHeading"/>
      </w:pPr>
      <w:r w:rsidRPr="00E74797">
        <w:lastRenderedPageBreak/>
        <w:t>Revision history</w:t>
      </w:r>
    </w:p>
    <w:tbl>
      <w:tblPr>
        <w:tblStyle w:val="LightList-Accent1"/>
        <w:tblW w:w="9275" w:type="dxa"/>
        <w:tblLayout w:type="fixed"/>
        <w:tblLook w:val="04A0" w:firstRow="1" w:lastRow="0" w:firstColumn="1" w:lastColumn="0" w:noHBand="0" w:noVBand="1"/>
      </w:tblPr>
      <w:tblGrid>
        <w:gridCol w:w="1337"/>
        <w:gridCol w:w="2126"/>
        <w:gridCol w:w="2063"/>
        <w:gridCol w:w="3749"/>
      </w:tblGrid>
      <w:tr w:rsidR="0066436F" w14:paraId="66D94CEA" w14:textId="77777777" w:rsidTr="00386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35C6FD7E" w14:textId="77777777" w:rsidR="0066436F" w:rsidRDefault="0066436F" w:rsidP="00386ADE">
            <w:pPr>
              <w:spacing w:before="60" w:after="60"/>
            </w:pPr>
            <w:r>
              <w:t>Revision</w:t>
            </w:r>
          </w:p>
        </w:tc>
        <w:tc>
          <w:tcPr>
            <w:tcW w:w="2126" w:type="dxa"/>
          </w:tcPr>
          <w:p w14:paraId="2DF7AB5C" w14:textId="77777777"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Compiler</w:t>
            </w:r>
          </w:p>
        </w:tc>
        <w:tc>
          <w:tcPr>
            <w:tcW w:w="2063" w:type="dxa"/>
          </w:tcPr>
          <w:p w14:paraId="1175A112" w14:textId="77777777"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3749" w:type="dxa"/>
          </w:tcPr>
          <w:p w14:paraId="68B0EF4D" w14:textId="77777777"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Summary</w:t>
            </w:r>
          </w:p>
        </w:tc>
      </w:tr>
      <w:tr w:rsidR="0066436F" w14:paraId="338650EE" w14:textId="77777777" w:rsidTr="00386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39689515" w14:textId="77777777" w:rsidR="00386ADE" w:rsidRPr="00386ADE" w:rsidRDefault="0066436F" w:rsidP="00386ADE">
            <w:pPr>
              <w:rPr>
                <w:b w:val="0"/>
              </w:rPr>
            </w:pPr>
            <w:r w:rsidRPr="0066436F">
              <w:rPr>
                <w:b w:val="0"/>
              </w:rPr>
              <w:t>&lt;</w:t>
            </w:r>
            <w:proofErr w:type="spellStart"/>
            <w:r w:rsidR="00535FF9">
              <w:rPr>
                <w:b w:val="0"/>
              </w:rPr>
              <w:t>yyyymmdd</w:t>
            </w:r>
            <w:proofErr w:type="spellEnd"/>
            <w:r w:rsidRPr="0066436F">
              <w:rPr>
                <w:b w:val="0"/>
              </w:rPr>
              <w:t>&gt;</w:t>
            </w:r>
          </w:p>
        </w:tc>
        <w:tc>
          <w:tcPr>
            <w:tcW w:w="2126" w:type="dxa"/>
          </w:tcPr>
          <w:p w14:paraId="7C2C2BEE" w14:textId="77777777" w:rsidR="0066436F" w:rsidRPr="0066436F" w:rsidRDefault="007A34AE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Surname</w:t>
            </w:r>
          </w:p>
        </w:tc>
        <w:tc>
          <w:tcPr>
            <w:tcW w:w="2063" w:type="dxa"/>
          </w:tcPr>
          <w:p w14:paraId="459E397B" w14:textId="77777777" w:rsidR="0066436F" w:rsidRDefault="0066436F" w:rsidP="007A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Created</w:t>
            </w:r>
            <w:r w:rsidR="007A34AE">
              <w:t>,</w:t>
            </w:r>
          </w:p>
          <w:p w14:paraId="620FEC70" w14:textId="77777777" w:rsid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Review,</w:t>
            </w:r>
          </w:p>
          <w:p w14:paraId="17EE6CD7" w14:textId="77777777" w:rsid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External Review,</w:t>
            </w:r>
          </w:p>
          <w:p w14:paraId="30D23A04" w14:textId="77777777" w:rsidR="007A34AE" w:rsidRP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etc</w:t>
            </w:r>
          </w:p>
        </w:tc>
        <w:tc>
          <w:tcPr>
            <w:tcW w:w="3749" w:type="dxa"/>
          </w:tcPr>
          <w:p w14:paraId="0C0870FD" w14:textId="77777777" w:rsidR="0066436F" w:rsidRDefault="0066436F" w:rsidP="00E1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release</w:t>
            </w:r>
            <w:r w:rsidR="00E15EE6">
              <w:t>,</w:t>
            </w:r>
          </w:p>
          <w:p w14:paraId="3AE362F7" w14:textId="77777777" w:rsid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based on internal review,</w:t>
            </w:r>
          </w:p>
          <w:p w14:paraId="40587B64" w14:textId="77777777" w:rsid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to section xxx,</w:t>
            </w:r>
          </w:p>
          <w:p w14:paraId="1D82871E" w14:textId="77777777" w:rsidR="00E15EE6" w:rsidRP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etc</w:t>
            </w:r>
          </w:p>
        </w:tc>
      </w:tr>
      <w:tr w:rsidR="0066436F" w14:paraId="0D3A5D56" w14:textId="77777777" w:rsidTr="00386AD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42DB9BCB" w14:textId="77777777" w:rsidR="0066436F" w:rsidRPr="0066436F" w:rsidRDefault="0066436F" w:rsidP="00511CF5">
            <w:pPr>
              <w:rPr>
                <w:b w:val="0"/>
              </w:rPr>
            </w:pPr>
          </w:p>
        </w:tc>
        <w:tc>
          <w:tcPr>
            <w:tcW w:w="2126" w:type="dxa"/>
          </w:tcPr>
          <w:p w14:paraId="7DF492B5" w14:textId="77777777"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3" w:type="dxa"/>
          </w:tcPr>
          <w:p w14:paraId="2AAD3366" w14:textId="77777777"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436F">
              <w:t xml:space="preserve"> </w:t>
            </w:r>
          </w:p>
        </w:tc>
        <w:tc>
          <w:tcPr>
            <w:tcW w:w="3749" w:type="dxa"/>
          </w:tcPr>
          <w:p w14:paraId="51999D74" w14:textId="77777777"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436F" w14:paraId="6E6315F7" w14:textId="77777777" w:rsidTr="00386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131B58D4" w14:textId="77777777" w:rsidR="0066436F" w:rsidRPr="0066436F" w:rsidRDefault="0066436F" w:rsidP="00511CF5">
            <w:pPr>
              <w:rPr>
                <w:b w:val="0"/>
              </w:rPr>
            </w:pPr>
          </w:p>
        </w:tc>
        <w:tc>
          <w:tcPr>
            <w:tcW w:w="2126" w:type="dxa"/>
          </w:tcPr>
          <w:p w14:paraId="1B2B736B" w14:textId="77777777"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3" w:type="dxa"/>
          </w:tcPr>
          <w:p w14:paraId="6CF77E66" w14:textId="77777777"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436F">
              <w:t xml:space="preserve"> </w:t>
            </w:r>
          </w:p>
        </w:tc>
        <w:tc>
          <w:tcPr>
            <w:tcW w:w="3749" w:type="dxa"/>
          </w:tcPr>
          <w:p w14:paraId="6DB90789" w14:textId="77777777"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A4EA707" w14:textId="77777777" w:rsidR="00AE6718" w:rsidRDefault="00AE6718"/>
    <w:p w14:paraId="666AB2F3" w14:textId="77777777" w:rsidR="00E74797" w:rsidRPr="00E74797" w:rsidRDefault="00E74797" w:rsidP="00E74797">
      <w:pPr>
        <w:pStyle w:val="BodyText"/>
      </w:pPr>
    </w:p>
    <w:p w14:paraId="265FF456" w14:textId="77777777" w:rsidR="00BB61FB" w:rsidRDefault="00BB61FB">
      <w:pPr>
        <w:sectPr w:rsidR="00BB61FB" w:rsidSect="007A34AE">
          <w:footerReference w:type="default" r:id="rId13"/>
          <w:pgSz w:w="11906" w:h="16838"/>
          <w:pgMar w:top="1528" w:right="1440" w:bottom="1440" w:left="1440" w:header="708" w:footer="708" w:gutter="0"/>
          <w:pgNumType w:start="2"/>
          <w:cols w:space="708"/>
          <w:docGrid w:linePitch="360"/>
        </w:sectPr>
      </w:pPr>
    </w:p>
    <w:p w14:paraId="4A2D5BD6" w14:textId="77777777" w:rsidR="008F5BAC" w:rsidRDefault="00486DA4" w:rsidP="00611659">
      <w:pPr>
        <w:pStyle w:val="Heading1"/>
      </w:pPr>
      <w:r>
        <w:lastRenderedPageBreak/>
        <w:t xml:space="preserve">Description of the component </w:t>
      </w:r>
    </w:p>
    <w:p w14:paraId="4928FD5A" w14:textId="77777777" w:rsidR="00486DA4" w:rsidRPr="00486DA4" w:rsidRDefault="00486DA4" w:rsidP="00486DA4">
      <w:pPr>
        <w:pStyle w:val="BodyText"/>
      </w:pPr>
    </w:p>
    <w:p w14:paraId="448C5304" w14:textId="1D6798F0" w:rsidR="00E75008" w:rsidRDefault="00B925F7" w:rsidP="00E75008">
      <w:pPr>
        <w:pStyle w:val="BodyText"/>
      </w:pPr>
      <w:r>
        <w:t xml:space="preserve">JSINPUT COMPONENT </w:t>
      </w:r>
    </w:p>
    <w:p w14:paraId="08F26415" w14:textId="7D7C1FC3" w:rsidR="0070728E" w:rsidRDefault="00AD437E" w:rsidP="00C5095D">
      <w:pPr>
        <w:pStyle w:val="BodyText"/>
        <w:numPr>
          <w:ilvl w:val="0"/>
          <w:numId w:val="14"/>
        </w:numPr>
      </w:pPr>
      <w:r>
        <w:t>What is the JSINPUT COMPONENT</w:t>
      </w:r>
    </w:p>
    <w:p w14:paraId="3F4264BF" w14:textId="5BDB48D1" w:rsidR="00C438CA" w:rsidRDefault="00C438CA" w:rsidP="00C5095D">
      <w:pPr>
        <w:pStyle w:val="BodyText"/>
        <w:numPr>
          <w:ilvl w:val="0"/>
          <w:numId w:val="14"/>
        </w:numPr>
      </w:pPr>
      <w:r>
        <w:t>Ins</w:t>
      </w:r>
      <w:r w:rsidR="00AD437E">
        <w:t xml:space="preserve">tallation of the JSINPUT </w:t>
      </w:r>
      <w:r>
        <w:t xml:space="preserve"> </w:t>
      </w:r>
    </w:p>
    <w:p w14:paraId="51D55683" w14:textId="5BCF126C" w:rsidR="00E75008" w:rsidRDefault="001A0ECC" w:rsidP="00E649F5">
      <w:pPr>
        <w:pStyle w:val="Heading2"/>
      </w:pPr>
      <w:r>
        <w:t xml:space="preserve">Description of the </w:t>
      </w:r>
      <w:proofErr w:type="spellStart"/>
      <w:r>
        <w:t>Javastencil</w:t>
      </w:r>
      <w:proofErr w:type="spellEnd"/>
    </w:p>
    <w:p w14:paraId="6C9A01D0" w14:textId="77777777" w:rsidR="00AD437E" w:rsidRDefault="00AD437E" w:rsidP="00AD437E">
      <w:pPr>
        <w:pStyle w:val="NormalWeb"/>
        <w:shd w:val="clear" w:color="auto" w:fill="FFFFFF"/>
        <w:spacing w:after="240" w:afterAutospacing="0"/>
        <w:rPr>
          <w:rFonts w:ascii="Helvetica" w:hAnsi="Helvetica"/>
          <w:color w:val="333333"/>
        </w:rPr>
      </w:pPr>
      <w:proofErr w:type="spellStart"/>
      <w:r>
        <w:rPr>
          <w:rFonts w:ascii="Helvetica" w:hAnsi="Helvetica"/>
          <w:color w:val="333333"/>
        </w:rPr>
        <w:t>Js</w:t>
      </w:r>
      <w:proofErr w:type="spellEnd"/>
      <w:r>
        <w:rPr>
          <w:rFonts w:ascii="Helvetica" w:hAnsi="Helvetica"/>
          <w:color w:val="333333"/>
        </w:rPr>
        <w:t xml:space="preserve"> Input component can include </w:t>
      </w:r>
      <w:proofErr w:type="spellStart"/>
      <w:r>
        <w:rPr>
          <w:rFonts w:ascii="Helvetica" w:hAnsi="Helvetica"/>
          <w:color w:val="333333"/>
        </w:rPr>
        <w:t>Javascript</w:t>
      </w:r>
      <w:proofErr w:type="spellEnd"/>
      <w:r>
        <w:rPr>
          <w:rFonts w:ascii="Helvetica" w:hAnsi="Helvetica"/>
          <w:color w:val="333333"/>
        </w:rPr>
        <w:t xml:space="preserve"> applications also called (Custom JavaScript problems or </w:t>
      </w:r>
      <w:proofErr w:type="spellStart"/>
      <w:r>
        <w:rPr>
          <w:rFonts w:ascii="Helvetica" w:hAnsi="Helvetica"/>
          <w:color w:val="333333"/>
        </w:rPr>
        <w:t>JSinput</w:t>
      </w:r>
      <w:proofErr w:type="spellEnd"/>
      <w:r>
        <w:rPr>
          <w:rFonts w:ascii="Helvetica" w:hAnsi="Helvetica"/>
          <w:color w:val="333333"/>
        </w:rPr>
        <w:t xml:space="preserve"> problems) in a course. Our main goal right here is to be able to include any kind of </w:t>
      </w:r>
      <w:proofErr w:type="spellStart"/>
      <w:r>
        <w:rPr>
          <w:rFonts w:ascii="Helvetica" w:hAnsi="Helvetica"/>
          <w:color w:val="333333"/>
        </w:rPr>
        <w:t>JSinput</w:t>
      </w:r>
      <w:proofErr w:type="spellEnd"/>
      <w:r>
        <w:rPr>
          <w:rFonts w:ascii="Helvetica" w:hAnsi="Helvetica"/>
          <w:color w:val="333333"/>
        </w:rPr>
        <w:t xml:space="preserve"> in </w:t>
      </w:r>
      <w:proofErr w:type="spellStart"/>
      <w:r>
        <w:rPr>
          <w:rFonts w:ascii="Helvetica" w:hAnsi="Helvetica"/>
          <w:color w:val="333333"/>
        </w:rPr>
        <w:t>Tsugi</w:t>
      </w:r>
      <w:proofErr w:type="spellEnd"/>
      <w:r>
        <w:rPr>
          <w:rFonts w:ascii="Helvetica" w:hAnsi="Helvetica"/>
          <w:color w:val="333333"/>
        </w:rPr>
        <w:t xml:space="preserve"> and then consume it as a LTI component compatible </w:t>
      </w:r>
      <w:proofErr w:type="gramStart"/>
      <w:r>
        <w:rPr>
          <w:rFonts w:ascii="Helvetica" w:hAnsi="Helvetica"/>
          <w:color w:val="333333"/>
        </w:rPr>
        <w:t>2.0 .</w:t>
      </w:r>
      <w:proofErr w:type="gramEnd"/>
    </w:p>
    <w:p w14:paraId="6B446EB0" w14:textId="77777777" w:rsidR="00AD437E" w:rsidRDefault="00AD437E" w:rsidP="00AD437E">
      <w:pPr>
        <w:pStyle w:val="NormalWeb"/>
        <w:shd w:val="clear" w:color="auto" w:fill="FFFFFF"/>
        <w:spacing w:before="0" w:before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By adding a custom JavaScript applications in a course, we can provide learners with rich, interactive content that is built for any course and mainly to reach goals.</w:t>
      </w:r>
    </w:p>
    <w:p w14:paraId="1741FB0C" w14:textId="77777777" w:rsidR="00AE6718" w:rsidRDefault="00486DA4" w:rsidP="00611659">
      <w:pPr>
        <w:pStyle w:val="Heading1"/>
      </w:pPr>
      <w:r>
        <w:t>How to install it</w:t>
      </w:r>
    </w:p>
    <w:p w14:paraId="4208A48F" w14:textId="7633C272" w:rsidR="001A0ECC" w:rsidRDefault="00657AC4" w:rsidP="00611659">
      <w:pPr>
        <w:pStyle w:val="BodyText"/>
      </w:pPr>
      <w:r>
        <w:t xml:space="preserve"> Pre-</w:t>
      </w:r>
      <w:proofErr w:type="spellStart"/>
      <w:r>
        <w:t>Requesites</w:t>
      </w:r>
      <w:proofErr w:type="spellEnd"/>
      <w:r>
        <w:t xml:space="preserve">: </w:t>
      </w:r>
    </w:p>
    <w:p w14:paraId="055A59CD" w14:textId="3AB7795D" w:rsidR="00657AC4" w:rsidRDefault="00657AC4" w:rsidP="00611659">
      <w:pPr>
        <w:pStyle w:val="BodyText"/>
      </w:pPr>
      <w:r>
        <w:t xml:space="preserve">Install </w:t>
      </w:r>
      <w:proofErr w:type="spellStart"/>
      <w:r>
        <w:t>Tsugi</w:t>
      </w:r>
      <w:proofErr w:type="spellEnd"/>
      <w:r>
        <w:t xml:space="preserve"> PHP and set it up: </w:t>
      </w:r>
    </w:p>
    <w:p w14:paraId="1EF026AF" w14:textId="77777777" w:rsidR="00657AC4" w:rsidRDefault="00657AC4" w:rsidP="00657AC4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4" w:history="1">
        <w:r w:rsidRPr="00657AC4">
          <w:rPr>
            <w:rFonts w:ascii="Helvetica" w:eastAsia="Times New Roman" w:hAnsi="Helvetica" w:cs="Times New Roman"/>
            <w:color w:val="4078C0"/>
            <w:sz w:val="24"/>
            <w:szCs w:val="24"/>
            <w:u w:val="single"/>
            <w:shd w:val="clear" w:color="auto" w:fill="FFFFFF"/>
            <w:lang w:val="en-US"/>
          </w:rPr>
          <w:t>https://github.com/csev/tsugi</w:t>
        </w:r>
      </w:hyperlink>
    </w:p>
    <w:p w14:paraId="3B5745F5" w14:textId="77777777" w:rsidR="00AD437E" w:rsidRDefault="00AD437E" w:rsidP="00AD437E">
      <w:pPr>
        <w:pStyle w:val="BodyText"/>
        <w:rPr>
          <w:lang w:val="en-US"/>
        </w:rPr>
      </w:pPr>
    </w:p>
    <w:p w14:paraId="278A3320" w14:textId="77777777" w:rsidR="00AD437E" w:rsidRDefault="00AD437E" w:rsidP="00AD437E">
      <w:pPr>
        <w:pStyle w:val="BodyText"/>
      </w:pPr>
      <w:proofErr w:type="gramStart"/>
      <w:r>
        <w:t>This  should</w:t>
      </w:r>
      <w:proofErr w:type="gramEnd"/>
      <w:r>
        <w:t xml:space="preserve"> setup all the database tables.</w:t>
      </w:r>
    </w:p>
    <w:p w14:paraId="5860B696" w14:textId="77777777" w:rsidR="00AD437E" w:rsidRDefault="00AD437E" w:rsidP="00AD437E">
      <w:pPr>
        <w:pStyle w:val="BodyText"/>
        <w:rPr>
          <w:lang w:val="en-US"/>
        </w:rPr>
      </w:pPr>
    </w:p>
    <w:p w14:paraId="1E2390C3" w14:textId="51086DB2" w:rsidR="00AD437E" w:rsidRDefault="00AD437E" w:rsidP="00AD437E">
      <w:pPr>
        <w:pStyle w:val="BodyText"/>
        <w:rPr>
          <w:lang w:val="en-US"/>
        </w:rPr>
      </w:pPr>
      <w:r>
        <w:rPr>
          <w:lang w:val="en-US"/>
        </w:rPr>
        <w:t xml:space="preserve">Set up your </w:t>
      </w:r>
      <w:proofErr w:type="spellStart"/>
      <w:r>
        <w:rPr>
          <w:lang w:val="en-US"/>
        </w:rPr>
        <w:t>Tsugi</w:t>
      </w:r>
      <w:proofErr w:type="spellEnd"/>
      <w:r>
        <w:rPr>
          <w:lang w:val="en-US"/>
        </w:rPr>
        <w:t xml:space="preserve"> as vendor in </w:t>
      </w:r>
      <w:proofErr w:type="spellStart"/>
      <w:r>
        <w:rPr>
          <w:lang w:val="en-US"/>
        </w:rPr>
        <w:t>Larave</w:t>
      </w:r>
      <w:r w:rsidR="00FB187D">
        <w:rPr>
          <w:lang w:val="en-US"/>
        </w:rPr>
        <w:t>l</w:t>
      </w:r>
      <w:proofErr w:type="spellEnd"/>
      <w:r w:rsidR="00FB187D">
        <w:rPr>
          <w:lang w:val="en-US"/>
        </w:rPr>
        <w:t>.</w:t>
      </w:r>
    </w:p>
    <w:p w14:paraId="1F99240B" w14:textId="77777777" w:rsidR="00FB187D" w:rsidRDefault="00FB187D" w:rsidP="00AD437E">
      <w:pPr>
        <w:pStyle w:val="BodyText"/>
        <w:rPr>
          <w:lang w:val="en-US"/>
        </w:rPr>
      </w:pPr>
    </w:p>
    <w:p w14:paraId="2D8C25EB" w14:textId="77777777" w:rsidR="00FB187D" w:rsidRPr="00FB187D" w:rsidRDefault="00FB187D" w:rsidP="00FB187D">
      <w:pPr>
        <w:spacing w:before="0" w:after="240" w:line="240" w:lineRule="auto"/>
        <w:jc w:val="left"/>
        <w:rPr>
          <w:rFonts w:ascii="Helvetica" w:hAnsi="Helvetica" w:cs="Times New Roman"/>
          <w:color w:val="333333"/>
          <w:sz w:val="24"/>
          <w:szCs w:val="24"/>
          <w:lang w:val="en-US"/>
        </w:rPr>
      </w:pPr>
      <w:r w:rsidRPr="00FB187D">
        <w:rPr>
          <w:rFonts w:ascii="Helvetica" w:hAnsi="Helvetica" w:cs="Times New Roman"/>
          <w:color w:val="333333"/>
          <w:sz w:val="24"/>
          <w:szCs w:val="24"/>
          <w:lang w:val="en-US"/>
        </w:rPr>
        <w:t xml:space="preserve">This </w:t>
      </w:r>
      <w:proofErr w:type="spellStart"/>
      <w:r w:rsidRPr="00FB187D">
        <w:rPr>
          <w:rFonts w:ascii="Helvetica" w:hAnsi="Helvetica" w:cs="Times New Roman"/>
          <w:color w:val="333333"/>
          <w:sz w:val="24"/>
          <w:szCs w:val="24"/>
          <w:lang w:val="en-US"/>
        </w:rPr>
        <w:t>Jsinput</w:t>
      </w:r>
      <w:proofErr w:type="spellEnd"/>
      <w:r w:rsidRPr="00FB187D">
        <w:rPr>
          <w:rFonts w:ascii="Helvetica" w:hAnsi="Helvetica" w:cs="Times New Roman"/>
          <w:color w:val="333333"/>
          <w:sz w:val="24"/>
          <w:szCs w:val="24"/>
          <w:lang w:val="en-US"/>
        </w:rPr>
        <w:t xml:space="preserve"> component currently contains two pieces of related functionality:</w:t>
      </w:r>
    </w:p>
    <w:p w14:paraId="74977099" w14:textId="77777777" w:rsidR="00FB187D" w:rsidRPr="00FB187D" w:rsidRDefault="00FB187D" w:rsidP="00FB187D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ascii="Helvetica" w:eastAsia="Times New Roman" w:hAnsi="Helvetica" w:cs="Times New Roman"/>
          <w:color w:val="333333"/>
          <w:sz w:val="24"/>
          <w:szCs w:val="24"/>
          <w:lang w:val="en-US"/>
        </w:rPr>
      </w:pPr>
      <w:r w:rsidRPr="00FB187D">
        <w:rPr>
          <w:rFonts w:ascii="Helvetica" w:eastAsia="Times New Roman" w:hAnsi="Helvetica" w:cs="Times New Roman"/>
          <w:color w:val="333333"/>
          <w:sz w:val="24"/>
          <w:szCs w:val="24"/>
          <w:lang w:val="en-US"/>
        </w:rPr>
        <w:t xml:space="preserve">It can author and deliver </w:t>
      </w:r>
      <w:proofErr w:type="spellStart"/>
      <w:r w:rsidRPr="00FB187D">
        <w:rPr>
          <w:rFonts w:ascii="Helvetica" w:eastAsia="Times New Roman" w:hAnsi="Helvetica" w:cs="Times New Roman"/>
          <w:color w:val="333333"/>
          <w:sz w:val="24"/>
          <w:szCs w:val="24"/>
          <w:lang w:val="en-US"/>
        </w:rPr>
        <w:t>Jsinput</w:t>
      </w:r>
      <w:proofErr w:type="spellEnd"/>
      <w:r w:rsidRPr="00FB187D">
        <w:rPr>
          <w:rFonts w:ascii="Helvetica" w:eastAsia="Times New Roman" w:hAnsi="Helvetica" w:cs="Times New Roman"/>
          <w:color w:val="333333"/>
          <w:sz w:val="24"/>
          <w:szCs w:val="24"/>
          <w:lang w:val="en-US"/>
        </w:rPr>
        <w:t xml:space="preserve"> GIFT-authored quizzes using LTI (</w:t>
      </w:r>
      <w:proofErr w:type="spellStart"/>
      <w:r w:rsidRPr="00FB187D">
        <w:rPr>
          <w:rFonts w:ascii="Helvetica" w:eastAsia="Times New Roman" w:hAnsi="Helvetica" w:cs="Times New Roman"/>
          <w:color w:val="333333"/>
          <w:sz w:val="24"/>
          <w:szCs w:val="24"/>
          <w:lang w:val="en-US"/>
        </w:rPr>
        <w:t>index.php</w:t>
      </w:r>
      <w:proofErr w:type="spellEnd"/>
      <w:r w:rsidRPr="00FB187D">
        <w:rPr>
          <w:rFonts w:ascii="Helvetica" w:eastAsia="Times New Roman" w:hAnsi="Helvetica" w:cs="Times New Roman"/>
          <w:color w:val="333333"/>
          <w:sz w:val="24"/>
          <w:szCs w:val="24"/>
          <w:lang w:val="en-US"/>
        </w:rPr>
        <w:t>)</w:t>
      </w:r>
    </w:p>
    <w:p w14:paraId="70C7A1AE" w14:textId="77777777" w:rsidR="00FB187D" w:rsidRPr="00FB187D" w:rsidRDefault="00FB187D" w:rsidP="00FB187D">
      <w:pPr>
        <w:numPr>
          <w:ilvl w:val="0"/>
          <w:numId w:val="16"/>
        </w:numPr>
        <w:spacing w:before="60" w:after="100" w:afterAutospacing="1" w:line="240" w:lineRule="auto"/>
        <w:jc w:val="left"/>
        <w:rPr>
          <w:rFonts w:ascii="Helvetica" w:eastAsia="Times New Roman" w:hAnsi="Helvetica" w:cs="Times New Roman"/>
          <w:color w:val="333333"/>
          <w:sz w:val="24"/>
          <w:szCs w:val="24"/>
          <w:lang w:val="en-US"/>
        </w:rPr>
      </w:pPr>
      <w:r w:rsidRPr="00FB187D">
        <w:rPr>
          <w:rFonts w:ascii="Helvetica" w:eastAsia="Times New Roman" w:hAnsi="Helvetica" w:cs="Times New Roman"/>
          <w:color w:val="333333"/>
          <w:sz w:val="24"/>
          <w:szCs w:val="24"/>
          <w:lang w:val="en-US"/>
        </w:rPr>
        <w:t>It can convert to QTI 1.2 (</w:t>
      </w:r>
      <w:proofErr w:type="spellStart"/>
      <w:r w:rsidRPr="00FB187D">
        <w:rPr>
          <w:rFonts w:ascii="Helvetica" w:eastAsia="Times New Roman" w:hAnsi="Helvetica" w:cs="Times New Roman"/>
          <w:color w:val="333333"/>
          <w:sz w:val="24"/>
          <w:szCs w:val="24"/>
          <w:lang w:val="en-US"/>
        </w:rPr>
        <w:t>convert.php</w:t>
      </w:r>
      <w:proofErr w:type="spellEnd"/>
      <w:r w:rsidRPr="00FB187D">
        <w:rPr>
          <w:rFonts w:ascii="Helvetica" w:eastAsia="Times New Roman" w:hAnsi="Helvetica" w:cs="Times New Roman"/>
          <w:color w:val="333333"/>
          <w:sz w:val="24"/>
          <w:szCs w:val="24"/>
          <w:lang w:val="en-US"/>
        </w:rPr>
        <w:t>)</w:t>
      </w:r>
    </w:p>
    <w:p w14:paraId="4B652C3E" w14:textId="77777777" w:rsidR="00FB187D" w:rsidRDefault="00FB187D" w:rsidP="00AD437E">
      <w:pPr>
        <w:pStyle w:val="BodyText"/>
        <w:rPr>
          <w:lang w:val="en-US"/>
        </w:rPr>
      </w:pPr>
    </w:p>
    <w:p w14:paraId="3592730B" w14:textId="77777777" w:rsidR="00FB187D" w:rsidRDefault="00FB187D" w:rsidP="00AD437E">
      <w:pPr>
        <w:pStyle w:val="BodyText"/>
        <w:rPr>
          <w:lang w:val="en-US"/>
        </w:rPr>
      </w:pPr>
    </w:p>
    <w:p w14:paraId="4E5436F3" w14:textId="77777777" w:rsidR="00FB187D" w:rsidRDefault="00FB187D" w:rsidP="00AD437E">
      <w:pPr>
        <w:pStyle w:val="BodyText"/>
        <w:rPr>
          <w:lang w:val="en-US"/>
        </w:rPr>
      </w:pPr>
    </w:p>
    <w:p w14:paraId="0FCCECD6" w14:textId="77777777" w:rsidR="00FB187D" w:rsidRDefault="00FB187D" w:rsidP="00AD437E">
      <w:pPr>
        <w:pStyle w:val="BodyText"/>
        <w:rPr>
          <w:lang w:val="en-US"/>
        </w:rPr>
      </w:pPr>
    </w:p>
    <w:p w14:paraId="43A67814" w14:textId="77777777" w:rsidR="00FB187D" w:rsidRPr="00AD437E" w:rsidRDefault="00FB187D" w:rsidP="00AD437E">
      <w:pPr>
        <w:pStyle w:val="BodyText"/>
        <w:rPr>
          <w:lang w:val="en-US"/>
        </w:rPr>
      </w:pPr>
    </w:p>
    <w:p w14:paraId="55F4C791" w14:textId="77777777" w:rsidR="00984220" w:rsidRPr="00984220" w:rsidRDefault="00984220" w:rsidP="00984220">
      <w:pPr>
        <w:pStyle w:val="Caption"/>
      </w:pPr>
      <w:bookmarkStart w:id="0" w:name="_Ref404174005"/>
      <w:bookmarkStart w:id="1" w:name="_Toc409599619"/>
      <w:r>
        <w:t xml:space="preserve">Table </w:t>
      </w:r>
      <w:fldSimple w:instr=" SEQ Table \* ARABIC ">
        <w:r w:rsidR="00486DA4">
          <w:rPr>
            <w:noProof/>
          </w:rPr>
          <w:t>1</w:t>
        </w:r>
      </w:fldSimple>
      <w:bookmarkEnd w:id="0"/>
      <w:r>
        <w:t>: Caption for Table 1</w:t>
      </w:r>
      <w:bookmarkEnd w:id="1"/>
    </w:p>
    <w:tbl>
      <w:tblPr>
        <w:tblStyle w:val="LightList-Accent1"/>
        <w:tblW w:w="11323" w:type="dxa"/>
        <w:tblInd w:w="-963" w:type="dxa"/>
        <w:tblLook w:val="0420" w:firstRow="1" w:lastRow="0" w:firstColumn="0" w:lastColumn="0" w:noHBand="0" w:noVBand="1"/>
      </w:tblPr>
      <w:tblGrid>
        <w:gridCol w:w="3295"/>
        <w:gridCol w:w="7584"/>
        <w:gridCol w:w="222"/>
        <w:gridCol w:w="222"/>
      </w:tblGrid>
      <w:tr w:rsidR="00FA7B61" w14:paraId="28579076" w14:textId="77777777" w:rsidTr="004117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4"/>
        </w:trPr>
        <w:tc>
          <w:tcPr>
            <w:tcW w:w="3295" w:type="dxa"/>
          </w:tcPr>
          <w:p w14:paraId="2A98E5CF" w14:textId="77777777" w:rsidR="00FA7B61" w:rsidRPr="00F05A13" w:rsidRDefault="00FA7B61" w:rsidP="00386ADE">
            <w:pPr>
              <w:spacing w:before="60" w:after="60"/>
            </w:pPr>
          </w:p>
        </w:tc>
        <w:tc>
          <w:tcPr>
            <w:tcW w:w="7584" w:type="dxa"/>
          </w:tcPr>
          <w:p w14:paraId="2AE07233" w14:textId="77777777" w:rsidR="00FA7B61" w:rsidRDefault="00FA7B61" w:rsidP="00386ADE">
            <w:pPr>
              <w:spacing w:before="60" w:after="60"/>
            </w:pPr>
          </w:p>
          <w:p w14:paraId="46B511C3" w14:textId="64DE5B46" w:rsidR="00411759" w:rsidRPr="00411759" w:rsidRDefault="00411759" w:rsidP="00411759">
            <w:pPr>
              <w:pStyle w:val="BodyText"/>
            </w:pPr>
            <w:r>
              <w:t>Installation</w:t>
            </w:r>
          </w:p>
        </w:tc>
        <w:tc>
          <w:tcPr>
            <w:tcW w:w="222" w:type="dxa"/>
          </w:tcPr>
          <w:p w14:paraId="2B773E55" w14:textId="77777777" w:rsidR="00FA7B61" w:rsidRPr="00F05A13" w:rsidRDefault="00FA7B61" w:rsidP="00386ADE">
            <w:pPr>
              <w:spacing w:before="60" w:after="60"/>
            </w:pPr>
          </w:p>
        </w:tc>
        <w:tc>
          <w:tcPr>
            <w:tcW w:w="222" w:type="dxa"/>
          </w:tcPr>
          <w:p w14:paraId="189F0A37" w14:textId="77777777" w:rsidR="00FA7B61" w:rsidRPr="00F05A13" w:rsidRDefault="00FA7B61" w:rsidP="00386ADE">
            <w:pPr>
              <w:spacing w:before="60" w:after="60"/>
            </w:pPr>
          </w:p>
        </w:tc>
      </w:tr>
      <w:tr w:rsidR="00FA7B61" w14:paraId="2544F011" w14:textId="77777777" w:rsidTr="00411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tcW w:w="3295" w:type="dxa"/>
          </w:tcPr>
          <w:p w14:paraId="424DC659" w14:textId="645962CB" w:rsidR="00411759" w:rsidRPr="00411759" w:rsidRDefault="00FB187D" w:rsidP="00FB187D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Set it up with the LTI 2.0 compatibility </w:t>
            </w:r>
          </w:p>
        </w:tc>
        <w:tc>
          <w:tcPr>
            <w:tcW w:w="7584" w:type="dxa"/>
          </w:tcPr>
          <w:p w14:paraId="1BEA13F6" w14:textId="77777777" w:rsidR="00FA7B61" w:rsidRDefault="00FB187D" w:rsidP="00FB187D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333333"/>
                <w:bdr w:val="none" w:sz="0" w:space="0" w:color="auto" w:frame="1"/>
                <w:lang w:val="en-US"/>
              </w:rPr>
            </w:pPr>
            <w:r>
              <w:rPr>
                <w:rFonts w:ascii="Consolas" w:hAnsi="Consolas" w:cs="Courier New"/>
                <w:color w:val="333333"/>
                <w:bdr w:val="none" w:sz="0" w:space="0" w:color="auto" w:frame="1"/>
                <w:lang w:val="en-US"/>
              </w:rPr>
              <w:t xml:space="preserve">For instance </w:t>
            </w:r>
          </w:p>
          <w:p w14:paraId="3EE2D0B4" w14:textId="77777777" w:rsidR="00FB187D" w:rsidRDefault="00FB187D" w:rsidP="00FB187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-Go to your </w:t>
            </w:r>
            <w:proofErr w:type="spellStart"/>
            <w:r>
              <w:rPr>
                <w:lang w:val="en-US"/>
              </w:rPr>
              <w:t>Tsugi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config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file .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17419068" w14:textId="77777777" w:rsidR="00FB187D" w:rsidRDefault="00FB187D" w:rsidP="00FB187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-Configure </w:t>
            </w:r>
            <w:proofErr w:type="gramStart"/>
            <w:r>
              <w:rPr>
                <w:lang w:val="en-US"/>
              </w:rPr>
              <w:t xml:space="preserve">your  </w:t>
            </w:r>
            <w:proofErr w:type="spellStart"/>
            <w:r>
              <w:rPr>
                <w:lang w:val="en-US"/>
              </w:rPr>
              <w:t>JSinput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</w:p>
          <w:p w14:paraId="7F305065" w14:textId="77777777" w:rsidR="0043643F" w:rsidRDefault="0043643F" w:rsidP="0043643F">
            <w:pPr>
              <w:pStyle w:val="HTMLPreformatted"/>
              <w:shd w:val="clear" w:color="auto" w:fill="F7F7F7"/>
              <w:rPr>
                <w:rFonts w:ascii="Consolas" w:hAnsi="Consolas"/>
                <w:color w:val="333333"/>
              </w:rPr>
            </w:pPr>
            <w:r>
              <w:t xml:space="preserve">Go to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htdocs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/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tsugi</w:t>
            </w:r>
            <w:proofErr w:type="spellEnd"/>
          </w:p>
          <w:p w14:paraId="4490BA6D" w14:textId="77777777" w:rsidR="0043643F" w:rsidRDefault="0043643F" w:rsidP="0043643F">
            <w:pPr>
              <w:pStyle w:val="NormalWeb"/>
              <w:spacing w:before="0" w:beforeAutospacing="0" w:after="24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 xml:space="preserve">Since </w:t>
            </w:r>
            <w:proofErr w:type="spellStart"/>
            <w:r>
              <w:rPr>
                <w:rFonts w:ascii="Helvetica" w:hAnsi="Helvetica"/>
                <w:color w:val="333333"/>
              </w:rPr>
              <w:t>Tsugi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can be configured to discover PHP tools in lots of folders, you could check this code out into one of several places:</w:t>
            </w:r>
          </w:p>
          <w:p w14:paraId="7F4CC6FA" w14:textId="6D28A0D7" w:rsidR="0043643F" w:rsidRDefault="0043643F" w:rsidP="0043643F">
            <w:pPr>
              <w:pStyle w:val="HTMLPreformatted"/>
              <w:shd w:val="clear" w:color="auto" w:fill="F7F7F7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h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tdocs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/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tsugi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/mod/Gift</w:t>
            </w:r>
          </w:p>
          <w:p w14:paraId="3F7A6DCA" w14:textId="43BC01CB" w:rsidR="0043643F" w:rsidRDefault="0043643F" w:rsidP="0043643F">
            <w:pPr>
              <w:pStyle w:val="HTMLPreformatted"/>
              <w:shd w:val="clear" w:color="auto" w:fill="F7F7F7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htdocs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/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tsugi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/Gift</w:t>
            </w:r>
          </w:p>
          <w:p w14:paraId="56D2B9B8" w14:textId="216D3AEA" w:rsidR="0043643F" w:rsidRDefault="0043643F" w:rsidP="0043643F">
            <w:pPr>
              <w:pStyle w:val="HTMLPreformatted"/>
              <w:shd w:val="clear" w:color="auto" w:fill="F7F7F7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htdocs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/</w:t>
            </w:r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Gift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 (</w:t>
            </w:r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suggested)</w:t>
            </w:r>
          </w:p>
          <w:p w14:paraId="6D2BB1CA" w14:textId="3ED7DA2C" w:rsidR="0043643F" w:rsidRDefault="0043643F" w:rsidP="0043643F">
            <w:pPr>
              <w:pStyle w:val="HTMLPreformatted"/>
              <w:shd w:val="clear" w:color="auto" w:fill="F7F7F7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htdocs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/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php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-intro/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Gift_JSinput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</w:p>
          <w:p w14:paraId="0705DE92" w14:textId="77777777" w:rsidR="0043643F" w:rsidRPr="0043643F" w:rsidRDefault="0043643F" w:rsidP="004364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643F">
              <w:rPr>
                <w:rFonts w:ascii="Helvetica" w:eastAsia="Times New Roman" w:hAnsi="Helvetica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Once you have checked this code out, you need to make a </w:t>
            </w:r>
            <w:proofErr w:type="spellStart"/>
            <w:r w:rsidRPr="0043643F">
              <w:rPr>
                <w:rFonts w:ascii="Helvetica" w:eastAsia="Times New Roman" w:hAnsi="Helvetica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config.php</w:t>
            </w:r>
            <w:proofErr w:type="spellEnd"/>
            <w:r w:rsidRPr="0043643F">
              <w:rPr>
                <w:rFonts w:ascii="Helvetica" w:eastAsia="Times New Roman" w:hAnsi="Helvetica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that simply includes the </w:t>
            </w:r>
            <w:proofErr w:type="spellStart"/>
            <w:r w:rsidRPr="0043643F">
              <w:rPr>
                <w:rFonts w:ascii="Consolas" w:hAnsi="Consolas" w:cs="Courier New"/>
                <w:color w:val="333333"/>
                <w:lang w:val="en-US"/>
              </w:rPr>
              <w:t>config.php</w:t>
            </w:r>
            <w:proofErr w:type="spellEnd"/>
            <w:r w:rsidRPr="0043643F">
              <w:rPr>
                <w:rFonts w:ascii="Helvetica" w:eastAsia="Times New Roman" w:hAnsi="Helvetica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 from the </w:t>
            </w:r>
            <w:proofErr w:type="spellStart"/>
            <w:r w:rsidRPr="0043643F">
              <w:rPr>
                <w:rFonts w:ascii="Helvetica" w:eastAsia="Times New Roman" w:hAnsi="Helvetica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Tsugi</w:t>
            </w:r>
            <w:proofErr w:type="spellEnd"/>
            <w:r w:rsidRPr="0043643F">
              <w:rPr>
                <w:rFonts w:ascii="Helvetica" w:eastAsia="Times New Roman" w:hAnsi="Helvetica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43643F">
              <w:rPr>
                <w:rFonts w:ascii="Helvetica" w:eastAsia="Times New Roman" w:hAnsi="Helvetica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lastRenderedPageBreak/>
              <w:t>directory. There is already a </w:t>
            </w:r>
            <w:proofErr w:type="spellStart"/>
            <w:r w:rsidRPr="0043643F">
              <w:rPr>
                <w:rFonts w:ascii="Consolas" w:hAnsi="Consolas" w:cs="Courier New"/>
                <w:color w:val="333333"/>
                <w:lang w:val="en-US"/>
              </w:rPr>
              <w:t>config.php</w:t>
            </w:r>
            <w:proofErr w:type="spellEnd"/>
            <w:r w:rsidRPr="0043643F">
              <w:rPr>
                <w:rFonts w:ascii="Helvetica" w:eastAsia="Times New Roman" w:hAnsi="Helvetica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 that paints to the </w:t>
            </w:r>
            <w:proofErr w:type="spellStart"/>
            <w:r w:rsidRPr="0043643F">
              <w:rPr>
                <w:rFonts w:ascii="Helvetica" w:eastAsia="Times New Roman" w:hAnsi="Helvetica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Tsugi</w:t>
            </w:r>
            <w:proofErr w:type="spellEnd"/>
            <w:r w:rsidRPr="0043643F">
              <w:rPr>
                <w:rFonts w:ascii="Helvetica" w:eastAsia="Times New Roman" w:hAnsi="Helvetica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configuration if you are in the suggested location of a peer folder.</w:t>
            </w:r>
          </w:p>
          <w:p w14:paraId="79D99655" w14:textId="77777777" w:rsidR="0043643F" w:rsidRDefault="0043643F" w:rsidP="0043643F">
            <w:pPr>
              <w:pStyle w:val="HTMLPreformatted"/>
              <w:shd w:val="clear" w:color="auto" w:fill="F7F7F7"/>
              <w:rPr>
                <w:rFonts w:ascii="Consolas" w:hAnsi="Consolas"/>
                <w:color w:val="333333"/>
              </w:rPr>
            </w:pPr>
          </w:p>
          <w:p w14:paraId="07384AC7" w14:textId="77777777" w:rsidR="0043643F" w:rsidRDefault="0043643F" w:rsidP="0043643F">
            <w:pPr>
              <w:pStyle w:val="HTMLPreformatted"/>
              <w:shd w:val="clear" w:color="auto" w:fill="F7F7F7"/>
              <w:rPr>
                <w:rFonts w:ascii="Consolas" w:hAnsi="Consolas"/>
                <w:color w:val="333333"/>
              </w:rPr>
            </w:pPr>
          </w:p>
          <w:p w14:paraId="646F7B62" w14:textId="77777777" w:rsidR="0043643F" w:rsidRDefault="0043643F" w:rsidP="0043643F">
            <w:pPr>
              <w:pStyle w:val="HTMLPreformatted"/>
              <w:shd w:val="clear" w:color="auto" w:fill="F7F7F7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&lt;?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php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</w:p>
          <w:p w14:paraId="23DD4DF2" w14:textId="77777777" w:rsidR="0043643F" w:rsidRDefault="0043643F" w:rsidP="0043643F">
            <w:pPr>
              <w:pStyle w:val="HTMLPreformatted"/>
              <w:shd w:val="clear" w:color="auto" w:fill="F7F7F7"/>
              <w:rPr>
                <w:rFonts w:ascii="Consolas" w:hAnsi="Consolas"/>
                <w:color w:val="333333"/>
              </w:rPr>
            </w:pP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require_once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"../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tsugi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/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config.php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";</w:t>
            </w:r>
          </w:p>
          <w:p w14:paraId="15996F90" w14:textId="77777777" w:rsidR="0043643F" w:rsidRDefault="0043643F" w:rsidP="0043643F">
            <w:pPr>
              <w:pStyle w:val="HTMLPreformatted"/>
              <w:shd w:val="clear" w:color="auto" w:fill="F7F7F7"/>
              <w:rPr>
                <w:rFonts w:ascii="Consolas" w:hAnsi="Consolas"/>
                <w:color w:val="333333"/>
              </w:rPr>
            </w:pPr>
          </w:p>
          <w:p w14:paraId="07938A9C" w14:textId="77777777" w:rsidR="0043643F" w:rsidRPr="0043643F" w:rsidRDefault="0043643F" w:rsidP="004364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643F">
              <w:rPr>
                <w:rFonts w:ascii="Helvetica" w:eastAsia="Times New Roman" w:hAnsi="Helvetica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You will also need to inform </w:t>
            </w:r>
            <w:proofErr w:type="spellStart"/>
            <w:r w:rsidRPr="0043643F">
              <w:rPr>
                <w:rFonts w:ascii="Helvetica" w:eastAsia="Times New Roman" w:hAnsi="Helvetica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Tsugi</w:t>
            </w:r>
            <w:proofErr w:type="spellEnd"/>
            <w:r w:rsidRPr="0043643F">
              <w:rPr>
                <w:rFonts w:ascii="Helvetica" w:eastAsia="Times New Roman" w:hAnsi="Helvetica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to search the new tool's folder for files like </w:t>
            </w:r>
            <w:proofErr w:type="spellStart"/>
            <w:r w:rsidRPr="0043643F">
              <w:rPr>
                <w:rFonts w:ascii="Consolas" w:hAnsi="Consolas" w:cs="Courier New"/>
                <w:color w:val="333333"/>
                <w:lang w:val="en-US"/>
              </w:rPr>
              <w:t>index.php</w:t>
            </w:r>
            <w:proofErr w:type="spellEnd"/>
            <w:r w:rsidRPr="0043643F">
              <w:rPr>
                <w:rFonts w:ascii="Helvetica" w:eastAsia="Times New Roman" w:hAnsi="Helvetica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, </w:t>
            </w:r>
            <w:proofErr w:type="spellStart"/>
            <w:r w:rsidRPr="0043643F">
              <w:rPr>
                <w:rFonts w:ascii="Consolas" w:hAnsi="Consolas" w:cs="Courier New"/>
                <w:color w:val="333333"/>
                <w:lang w:val="en-US"/>
              </w:rPr>
              <w:t>register.php</w:t>
            </w:r>
            <w:proofErr w:type="spellEnd"/>
            <w:r w:rsidRPr="0043643F">
              <w:rPr>
                <w:rFonts w:ascii="Helvetica" w:eastAsia="Times New Roman" w:hAnsi="Helvetica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, and </w:t>
            </w:r>
            <w:proofErr w:type="spellStart"/>
            <w:r w:rsidRPr="0043643F">
              <w:rPr>
                <w:rFonts w:ascii="Consolas" w:hAnsi="Consolas" w:cs="Courier New"/>
                <w:color w:val="333333"/>
                <w:lang w:val="en-US"/>
              </w:rPr>
              <w:t>database.php</w:t>
            </w:r>
            <w:proofErr w:type="spellEnd"/>
            <w:r w:rsidRPr="0043643F">
              <w:rPr>
                <w:rFonts w:ascii="Helvetica" w:eastAsia="Times New Roman" w:hAnsi="Helvetica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. To do this, </w:t>
            </w:r>
            <w:proofErr w:type="spellStart"/>
            <w:r w:rsidRPr="0043643F">
              <w:rPr>
                <w:rFonts w:ascii="Helvetica" w:eastAsia="Times New Roman" w:hAnsi="Helvetica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edite</w:t>
            </w:r>
            <w:proofErr w:type="spellEnd"/>
            <w:r w:rsidRPr="0043643F">
              <w:rPr>
                <w:rFonts w:ascii="Helvetica" w:eastAsia="Times New Roman" w:hAnsi="Helvetica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the </w:t>
            </w:r>
            <w:r w:rsidRPr="0043643F">
              <w:rPr>
                <w:rFonts w:ascii="Consolas" w:hAnsi="Consolas" w:cs="Courier New"/>
                <w:color w:val="333333"/>
                <w:lang w:val="en-US"/>
              </w:rPr>
              <w:t>$CFG-&gt;</w:t>
            </w:r>
            <w:proofErr w:type="spellStart"/>
            <w:r w:rsidRPr="0043643F">
              <w:rPr>
                <w:rFonts w:ascii="Consolas" w:hAnsi="Consolas" w:cs="Courier New"/>
                <w:color w:val="333333"/>
                <w:lang w:val="en-US"/>
              </w:rPr>
              <w:t>tool_folders</w:t>
            </w:r>
            <w:proofErr w:type="spellEnd"/>
            <w:r w:rsidRPr="0043643F">
              <w:rPr>
                <w:rFonts w:ascii="Helvetica" w:eastAsia="Times New Roman" w:hAnsi="Helvetica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 parameter in the </w:t>
            </w:r>
            <w:proofErr w:type="spellStart"/>
            <w:r w:rsidRPr="0043643F">
              <w:rPr>
                <w:rFonts w:ascii="Helvetica" w:eastAsia="Times New Roman" w:hAnsi="Helvetica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Tsugi</w:t>
            </w:r>
            <w:proofErr w:type="spellEnd"/>
            <w:r w:rsidRPr="0043643F">
              <w:rPr>
                <w:rFonts w:ascii="Helvetica" w:eastAsia="Times New Roman" w:hAnsi="Helvetica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 </w:t>
            </w:r>
            <w:proofErr w:type="spellStart"/>
            <w:r w:rsidRPr="0043643F">
              <w:rPr>
                <w:rFonts w:ascii="Consolas" w:hAnsi="Consolas" w:cs="Courier New"/>
                <w:color w:val="333333"/>
                <w:lang w:val="en-US"/>
              </w:rPr>
              <w:t>config.php</w:t>
            </w:r>
            <w:proofErr w:type="spellEnd"/>
            <w:r w:rsidRPr="0043643F">
              <w:rPr>
                <w:rFonts w:ascii="Helvetica" w:eastAsia="Times New Roman" w:hAnsi="Helvetica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 file to include the relative path to this tool.</w:t>
            </w:r>
          </w:p>
          <w:p w14:paraId="7C04139A" w14:textId="77777777" w:rsidR="0043643F" w:rsidRDefault="0043643F" w:rsidP="0043643F">
            <w:pPr>
              <w:pStyle w:val="HTMLPreformatted"/>
              <w:shd w:val="clear" w:color="auto" w:fill="F7F7F7"/>
              <w:rPr>
                <w:rFonts w:ascii="Consolas" w:hAnsi="Consolas"/>
                <w:color w:val="333333"/>
              </w:rPr>
            </w:pPr>
          </w:p>
          <w:p w14:paraId="42393B78" w14:textId="77777777" w:rsidR="0043643F" w:rsidRDefault="0043643F" w:rsidP="0043643F">
            <w:pPr>
              <w:pStyle w:val="HTMLPreformatted"/>
              <w:shd w:val="clear" w:color="auto" w:fill="F7F7F7"/>
              <w:rPr>
                <w:rFonts w:ascii="Consolas" w:hAnsi="Consolas"/>
                <w:color w:val="333333"/>
              </w:rPr>
            </w:pPr>
          </w:p>
          <w:p w14:paraId="76F607DB" w14:textId="77777777" w:rsidR="0043643F" w:rsidRDefault="0043643F" w:rsidP="0043643F">
            <w:pPr>
              <w:pStyle w:val="HTMLPreformatted"/>
              <w:shd w:val="clear" w:color="auto" w:fill="F7F7F7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$CFG-&gt;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tool_folders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= </w:t>
            </w:r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array(</w:t>
            </w:r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"admin", "mod", ... ,</w:t>
            </w:r>
          </w:p>
          <w:p w14:paraId="57985B30" w14:textId="77777777" w:rsidR="0043643F" w:rsidRDefault="0043643F" w:rsidP="0043643F">
            <w:pPr>
              <w:pStyle w:val="HTMLPreformatted"/>
              <w:shd w:val="clear" w:color="auto" w:fill="F7F7F7"/>
              <w:rPr>
                <w:rFonts w:ascii="Consolas" w:hAnsi="Consolas"/>
                <w:color w:val="333333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    </w:t>
            </w:r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"..</w:t>
            </w:r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/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tsugi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-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php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-module");</w:t>
            </w:r>
          </w:p>
          <w:p w14:paraId="28AB384C" w14:textId="77777777" w:rsidR="0043643F" w:rsidRDefault="0043643F" w:rsidP="0043643F">
            <w:pPr>
              <w:pStyle w:val="HTMLPreformatted"/>
              <w:shd w:val="clear" w:color="auto" w:fill="F7F7F7"/>
              <w:rPr>
                <w:rFonts w:ascii="Consolas" w:hAnsi="Consolas"/>
                <w:color w:val="333333"/>
              </w:rPr>
            </w:pPr>
          </w:p>
          <w:p w14:paraId="3CBF291C" w14:textId="494D91D7" w:rsidR="0043643F" w:rsidRPr="00FB187D" w:rsidRDefault="0043643F" w:rsidP="00FB187D">
            <w:pPr>
              <w:pStyle w:val="BodyText"/>
              <w:rPr>
                <w:lang w:val="en-US"/>
              </w:rPr>
            </w:pPr>
          </w:p>
        </w:tc>
        <w:tc>
          <w:tcPr>
            <w:tcW w:w="222" w:type="dxa"/>
          </w:tcPr>
          <w:p w14:paraId="0C98FCC7" w14:textId="77777777" w:rsidR="00FA7B61" w:rsidRDefault="00FA7B61"/>
        </w:tc>
        <w:tc>
          <w:tcPr>
            <w:tcW w:w="222" w:type="dxa"/>
          </w:tcPr>
          <w:p w14:paraId="64261D75" w14:textId="77777777" w:rsidR="00FA7B61" w:rsidRDefault="00FA7B61"/>
        </w:tc>
      </w:tr>
      <w:tr w:rsidR="00FA7B61" w14:paraId="19FBCC74" w14:textId="77777777" w:rsidTr="00411759">
        <w:trPr>
          <w:trHeight w:val="340"/>
        </w:trPr>
        <w:tc>
          <w:tcPr>
            <w:tcW w:w="3295" w:type="dxa"/>
          </w:tcPr>
          <w:p w14:paraId="60BA787E" w14:textId="1E6D543F" w:rsidR="00FA7B61" w:rsidRDefault="00FA7B61"/>
        </w:tc>
        <w:tc>
          <w:tcPr>
            <w:tcW w:w="7584" w:type="dxa"/>
          </w:tcPr>
          <w:p w14:paraId="6CAD5C14" w14:textId="77777777" w:rsidR="00FA7B61" w:rsidRDefault="00FA7B61"/>
        </w:tc>
        <w:tc>
          <w:tcPr>
            <w:tcW w:w="222" w:type="dxa"/>
          </w:tcPr>
          <w:p w14:paraId="51B25118" w14:textId="77777777" w:rsidR="00FA7B61" w:rsidRDefault="00FA7B61"/>
        </w:tc>
        <w:tc>
          <w:tcPr>
            <w:tcW w:w="222" w:type="dxa"/>
          </w:tcPr>
          <w:p w14:paraId="40DDD9DD" w14:textId="77777777" w:rsidR="00FA7B61" w:rsidRDefault="00FA7B61"/>
        </w:tc>
      </w:tr>
      <w:tr w:rsidR="00FA7B61" w14:paraId="5646E157" w14:textId="77777777" w:rsidTr="00411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295" w:type="dxa"/>
          </w:tcPr>
          <w:p w14:paraId="6BDF3775" w14:textId="77777777" w:rsidR="00FA7B61" w:rsidRDefault="00FA7B61"/>
        </w:tc>
        <w:tc>
          <w:tcPr>
            <w:tcW w:w="7584" w:type="dxa"/>
          </w:tcPr>
          <w:p w14:paraId="6D5F81FB" w14:textId="77777777" w:rsidR="00FA7B61" w:rsidRDefault="00FA7B61"/>
        </w:tc>
        <w:tc>
          <w:tcPr>
            <w:tcW w:w="222" w:type="dxa"/>
          </w:tcPr>
          <w:p w14:paraId="040A6B67" w14:textId="77777777" w:rsidR="00FA7B61" w:rsidRDefault="00FA7B61"/>
        </w:tc>
        <w:tc>
          <w:tcPr>
            <w:tcW w:w="222" w:type="dxa"/>
          </w:tcPr>
          <w:p w14:paraId="1EC71394" w14:textId="77777777" w:rsidR="00FA7B61" w:rsidRDefault="00FA7B61"/>
        </w:tc>
      </w:tr>
    </w:tbl>
    <w:p w14:paraId="783FB8DE" w14:textId="77777777" w:rsidR="00AE6718" w:rsidRDefault="00AE6718"/>
    <w:p w14:paraId="3FA41CED" w14:textId="77777777" w:rsidR="00AE6718" w:rsidRDefault="00AE6718"/>
    <w:p w14:paraId="03A0851D" w14:textId="77777777" w:rsidR="000A3708" w:rsidRPr="000A3708" w:rsidRDefault="000A3708" w:rsidP="000A3708">
      <w:pPr>
        <w:pStyle w:val="BodyText"/>
        <w:rPr>
          <w:u w:val="single"/>
        </w:rPr>
      </w:pPr>
    </w:p>
    <w:p w14:paraId="2DE88FEE" w14:textId="77777777" w:rsidR="00AE6718" w:rsidRPr="00984220" w:rsidRDefault="00486DA4" w:rsidP="00611659">
      <w:pPr>
        <w:pStyle w:val="Heading1"/>
      </w:pPr>
      <w:r>
        <w:t>Configuration</w:t>
      </w:r>
    </w:p>
    <w:p w14:paraId="127A49DC" w14:textId="77777777" w:rsidR="0043643F" w:rsidRPr="0043643F" w:rsidRDefault="0043643F" w:rsidP="0043643F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3643F">
        <w:rPr>
          <w:rFonts w:ascii="Helvetica" w:eastAsia="Times New Roman" w:hAnsi="Helvetica" w:cs="Times New Roman"/>
          <w:color w:val="333333"/>
          <w:sz w:val="24"/>
          <w:szCs w:val="24"/>
          <w:shd w:val="clear" w:color="auto" w:fill="FFFFFF"/>
          <w:lang w:val="en-US"/>
        </w:rPr>
        <w:t xml:space="preserve">Once you have connected this tool to a </w:t>
      </w:r>
      <w:proofErr w:type="spellStart"/>
      <w:r w:rsidRPr="0043643F">
        <w:rPr>
          <w:rFonts w:ascii="Helvetica" w:eastAsia="Times New Roman" w:hAnsi="Helvetica" w:cs="Times New Roman"/>
          <w:color w:val="333333"/>
          <w:sz w:val="24"/>
          <w:szCs w:val="24"/>
          <w:shd w:val="clear" w:color="auto" w:fill="FFFFFF"/>
          <w:lang w:val="en-US"/>
        </w:rPr>
        <w:t>Tsugi</w:t>
      </w:r>
      <w:proofErr w:type="spellEnd"/>
      <w:r w:rsidRPr="0043643F">
        <w:rPr>
          <w:rFonts w:ascii="Helvetica" w:eastAsia="Times New Roman" w:hAnsi="Helvetica" w:cs="Times New Roman"/>
          <w:color w:val="333333"/>
          <w:sz w:val="24"/>
          <w:szCs w:val="24"/>
          <w:shd w:val="clear" w:color="auto" w:fill="FFFFFF"/>
          <w:lang w:val="en-US"/>
        </w:rPr>
        <w:t xml:space="preserve"> install as described above, you can use the Admin/Database Upgrade feature to create / maintain database tables for these tools. You can also use the Developer mode of that </w:t>
      </w:r>
      <w:proofErr w:type="spellStart"/>
      <w:r w:rsidRPr="0043643F">
        <w:rPr>
          <w:rFonts w:ascii="Helvetica" w:eastAsia="Times New Roman" w:hAnsi="Helvetica" w:cs="Times New Roman"/>
          <w:color w:val="333333"/>
          <w:sz w:val="24"/>
          <w:szCs w:val="24"/>
          <w:shd w:val="clear" w:color="auto" w:fill="FFFFFF"/>
          <w:lang w:val="en-US"/>
        </w:rPr>
        <w:t>Tsugi</w:t>
      </w:r>
      <w:proofErr w:type="spellEnd"/>
      <w:r w:rsidRPr="0043643F">
        <w:rPr>
          <w:rFonts w:ascii="Helvetica" w:eastAsia="Times New Roman" w:hAnsi="Helvetica" w:cs="Times New Roman"/>
          <w:color w:val="333333"/>
          <w:sz w:val="24"/>
          <w:szCs w:val="24"/>
          <w:shd w:val="clear" w:color="auto" w:fill="FFFFFF"/>
          <w:lang w:val="en-US"/>
        </w:rPr>
        <w:t xml:space="preserve"> to test launch this tool. The LTI 2.0 support, CASA Support, and Content Item support for the controlling </w:t>
      </w:r>
      <w:proofErr w:type="spellStart"/>
      <w:r w:rsidRPr="0043643F">
        <w:rPr>
          <w:rFonts w:ascii="Helvetica" w:eastAsia="Times New Roman" w:hAnsi="Helvetica" w:cs="Times New Roman"/>
          <w:color w:val="333333"/>
          <w:sz w:val="24"/>
          <w:szCs w:val="24"/>
          <w:shd w:val="clear" w:color="auto" w:fill="FFFFFF"/>
          <w:lang w:val="en-US"/>
        </w:rPr>
        <w:t>Tsugi</w:t>
      </w:r>
      <w:proofErr w:type="spellEnd"/>
      <w:r w:rsidRPr="0043643F">
        <w:rPr>
          <w:rFonts w:ascii="Helvetica" w:eastAsia="Times New Roman" w:hAnsi="Helvetica" w:cs="Times New Roman"/>
          <w:color w:val="333333"/>
          <w:sz w:val="24"/>
          <w:szCs w:val="24"/>
          <w:shd w:val="clear" w:color="auto" w:fill="FFFFFF"/>
          <w:lang w:val="en-US"/>
        </w:rPr>
        <w:t xml:space="preserve"> will know about this tool.</w:t>
      </w:r>
    </w:p>
    <w:p w14:paraId="61BB838E" w14:textId="77777777" w:rsidR="000A3708" w:rsidRDefault="000A3708" w:rsidP="000A3708">
      <w:pPr>
        <w:pStyle w:val="BodyText"/>
      </w:pPr>
    </w:p>
    <w:p w14:paraId="78704753" w14:textId="77777777" w:rsidR="0043643F" w:rsidRDefault="0043643F" w:rsidP="000A3708">
      <w:pPr>
        <w:pStyle w:val="BodyText"/>
      </w:pPr>
    </w:p>
    <w:p w14:paraId="0AEE9D76" w14:textId="77777777" w:rsidR="0043643F" w:rsidRDefault="0043643F" w:rsidP="0043643F">
      <w:pPr>
        <w:pStyle w:val="Heading2"/>
        <w:pBdr>
          <w:bottom w:val="single" w:sz="6" w:space="4" w:color="EEEEEE"/>
        </w:pBdr>
        <w:spacing w:before="360" w:after="240"/>
        <w:rPr>
          <w:rFonts w:ascii="Helvetica" w:eastAsia="Times New Roman" w:hAnsi="Helvetica"/>
          <w:color w:val="333333"/>
          <w:lang w:val="en-US"/>
        </w:rPr>
      </w:pPr>
      <w:r>
        <w:rPr>
          <w:rFonts w:ascii="Helvetica" w:eastAsia="Times New Roman" w:hAnsi="Helvetica"/>
          <w:color w:val="333333"/>
        </w:rPr>
        <w:t>Launching and Testing This Code</w:t>
      </w:r>
      <w:bookmarkStart w:id="2" w:name="_GoBack"/>
      <w:bookmarkEnd w:id="2"/>
    </w:p>
    <w:p w14:paraId="7F1B7754" w14:textId="77777777" w:rsidR="0043643F" w:rsidRDefault="0043643F" w:rsidP="0043643F">
      <w:pPr>
        <w:pStyle w:val="NormalWeb"/>
        <w:spacing w:before="0" w:beforeAutospacing="0" w:after="24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To launch the tools (assuming installed as described above) go to:</w:t>
      </w:r>
    </w:p>
    <w:p w14:paraId="5BBDCBF2" w14:textId="77777777" w:rsidR="0043643F" w:rsidRDefault="0043643F" w:rsidP="0043643F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http://localhost/tsugi/dev.php</w:t>
      </w:r>
    </w:p>
    <w:p w14:paraId="1B45FBA0" w14:textId="77777777" w:rsidR="0043643F" w:rsidRDefault="0043643F" w:rsidP="0043643F">
      <w:pPr>
        <w:pStyle w:val="HTMLPreformatted"/>
        <w:shd w:val="clear" w:color="auto" w:fill="F7F7F7"/>
        <w:rPr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http://localhost:8888/tsugi/dev.php  (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for MAMP)</w:t>
      </w:r>
    </w:p>
    <w:p w14:paraId="066D2328" w14:textId="77777777" w:rsidR="0043643F" w:rsidRDefault="0043643F" w:rsidP="000A3708">
      <w:pPr>
        <w:pStyle w:val="BodyText"/>
      </w:pPr>
    </w:p>
    <w:p w14:paraId="595D7E36" w14:textId="77777777" w:rsidR="00AE6718" w:rsidRDefault="003C130D" w:rsidP="00611659">
      <w:pPr>
        <w:pStyle w:val="Heading1"/>
      </w:pPr>
      <w:bookmarkStart w:id="3" w:name="_Toc409599614"/>
      <w:r>
        <w:t>Landscape layout</w:t>
      </w:r>
      <w:bookmarkEnd w:id="3"/>
    </w:p>
    <w:p w14:paraId="72BFBF52" w14:textId="77777777" w:rsidR="00AE6718" w:rsidRDefault="003C130D">
      <w:r>
        <w:t>Example of landscape layout</w:t>
      </w:r>
    </w:p>
    <w:p w14:paraId="411BA799" w14:textId="77777777" w:rsidR="00AE6718" w:rsidRDefault="00AE6718"/>
    <w:p w14:paraId="5CF96755" w14:textId="77777777" w:rsidR="00AE6718" w:rsidRDefault="00AE6718">
      <w:r>
        <w:br w:type="page"/>
      </w:r>
    </w:p>
    <w:p w14:paraId="66FDFE0B" w14:textId="77777777" w:rsidR="00984220" w:rsidRDefault="00984220">
      <w:pPr>
        <w:sectPr w:rsidR="00984220" w:rsidSect="004563C4">
          <w:pgSz w:w="16838" w:h="11906" w:orient="landscape"/>
          <w:pgMar w:top="1440" w:right="1440" w:bottom="1440" w:left="1440" w:header="708" w:footer="510" w:gutter="0"/>
          <w:cols w:space="708"/>
          <w:docGrid w:linePitch="360"/>
        </w:sectPr>
      </w:pPr>
    </w:p>
    <w:p w14:paraId="3907E7DA" w14:textId="77777777" w:rsidR="00AE6718" w:rsidRDefault="00B91F6D" w:rsidP="00611659">
      <w:pPr>
        <w:pStyle w:val="UELAppendix"/>
      </w:pPr>
      <w:bookmarkStart w:id="4" w:name="_Toc409599615"/>
      <w:r>
        <w:lastRenderedPageBreak/>
        <w:t>Appendix</w:t>
      </w:r>
      <w:r w:rsidR="003C130D">
        <w:t xml:space="preserve"> A</w:t>
      </w:r>
      <w:bookmarkEnd w:id="4"/>
    </w:p>
    <w:p w14:paraId="7F5679B2" w14:textId="77777777" w:rsidR="00B91F6D" w:rsidRDefault="006773DB">
      <w:r>
        <w:t xml:space="preserve">For </w:t>
      </w:r>
      <w:r w:rsidR="00C5095D">
        <w:t>Appendices use the style “UEL Appendix”</w:t>
      </w:r>
    </w:p>
    <w:p w14:paraId="3387AA42" w14:textId="77777777" w:rsidR="00B91F6D" w:rsidRDefault="00B91F6D"/>
    <w:p w14:paraId="769B84E8" w14:textId="77777777" w:rsidR="00AE6718" w:rsidRDefault="00AE6718"/>
    <w:p w14:paraId="4746BDCE" w14:textId="77777777" w:rsidR="00AE6718" w:rsidRPr="009C634F" w:rsidRDefault="00AE6718" w:rsidP="009C634F">
      <w:pPr>
        <w:pStyle w:val="Caption"/>
      </w:pPr>
    </w:p>
    <w:p w14:paraId="7FEC55AF" w14:textId="77777777" w:rsidR="00AE6718" w:rsidRDefault="00AE6718"/>
    <w:p w14:paraId="28A01037" w14:textId="77777777" w:rsidR="00AE6718" w:rsidRDefault="00AE6718"/>
    <w:sectPr w:rsidR="00AE6718" w:rsidSect="004563C4">
      <w:pgSz w:w="11906" w:h="16838"/>
      <w:pgMar w:top="1440" w:right="707" w:bottom="1440" w:left="1440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303DEF" w14:textId="77777777" w:rsidR="00C00ED3" w:rsidRDefault="00C00ED3" w:rsidP="00615FC3">
      <w:pPr>
        <w:spacing w:before="0" w:after="0" w:line="240" w:lineRule="auto"/>
      </w:pPr>
      <w:r>
        <w:separator/>
      </w:r>
    </w:p>
  </w:endnote>
  <w:endnote w:type="continuationSeparator" w:id="0">
    <w:p w14:paraId="0358A7B7" w14:textId="77777777" w:rsidR="00C00ED3" w:rsidRDefault="00C00ED3" w:rsidP="00615FC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79D5B" w14:textId="77777777" w:rsidR="00611659" w:rsidRDefault="00611659" w:rsidP="00AE3A96">
    <w:pPr>
      <w:pStyle w:val="Footer"/>
      <w:ind w:hanging="567"/>
      <w:jc w:val="center"/>
    </w:pPr>
  </w:p>
  <w:tbl>
    <w:tblPr>
      <w:tblStyle w:val="LightList-Accent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7338"/>
      <w:gridCol w:w="1904"/>
    </w:tblGrid>
    <w:tr w:rsidR="00611659" w14:paraId="7401F693" w14:textId="77777777" w:rsidTr="004563C4">
      <w:trPr>
        <w:trHeight w:val="567"/>
      </w:trPr>
      <w:tc>
        <w:tcPr>
          <w:tcW w:w="7338" w:type="dxa"/>
        </w:tcPr>
        <w:p w14:paraId="32CC9901" w14:textId="77777777" w:rsidR="00611659" w:rsidRPr="003C2A42" w:rsidRDefault="00FD6821" w:rsidP="00A51599">
          <w:pPr>
            <w:pStyle w:val="Footer"/>
          </w:pPr>
          <w:r>
            <w:rPr>
              <w:noProof/>
              <w:lang w:val="en-US"/>
            </w:rPr>
            <w:drawing>
              <wp:inline distT="0" distB="0" distL="0" distR="0" wp14:anchorId="23C4C7E4" wp14:editId="4F35361E">
                <wp:extent cx="506217" cy="360000"/>
                <wp:effectExtent l="0" t="0" r="8255" b="254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- EON New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21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A51599">
            <w:rPr>
              <w:noProof/>
              <w:lang w:val="en-US"/>
            </w:rPr>
            <w:drawing>
              <wp:inline distT="0" distB="0" distL="0" distR="0" wp14:anchorId="4769F0E5" wp14:editId="464B4C6B">
                <wp:extent cx="1155200" cy="392768"/>
                <wp:effectExtent l="0" t="0" r="6985" b="762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tro_logo new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6185" cy="3931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04" w:type="dxa"/>
        </w:tcPr>
        <w:p w14:paraId="6E16993F" w14:textId="77777777" w:rsidR="00611659" w:rsidRPr="009C634F" w:rsidRDefault="007A34AE" w:rsidP="007A34AE">
          <w:pPr>
            <w:pStyle w:val="Footer"/>
            <w:jc w:val="right"/>
            <w:rPr>
              <w:sz w:val="16"/>
            </w:rPr>
          </w:pPr>
          <w:r w:rsidRPr="00A5731D">
            <w:rPr>
              <w:noProof/>
            </w:rPr>
            <w:t>Page</w:t>
          </w:r>
          <w:r>
            <w:rPr>
              <w:noProof/>
            </w:rPr>
            <w:t xml:space="preserve"> |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   \* MERGEFORMAT </w:instrText>
          </w:r>
          <w:r>
            <w:rPr>
              <w:noProof/>
            </w:rPr>
            <w:fldChar w:fldCharType="separate"/>
          </w:r>
          <w:r w:rsidR="0043643F">
            <w:rPr>
              <w:noProof/>
            </w:rPr>
            <w:t>8</w: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43643F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</w:tc>
    </w:tr>
  </w:tbl>
  <w:p w14:paraId="0A5D6CCD" w14:textId="77777777" w:rsidR="00611659" w:rsidRDefault="00611659" w:rsidP="00AE3A96">
    <w:pPr>
      <w:pStyle w:val="Footer"/>
      <w:ind w:hanging="567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8BCDFC" w14:textId="77777777" w:rsidR="00C00ED3" w:rsidRDefault="00C00ED3" w:rsidP="00615FC3">
      <w:pPr>
        <w:spacing w:before="0" w:after="0" w:line="240" w:lineRule="auto"/>
      </w:pPr>
      <w:r>
        <w:separator/>
      </w:r>
    </w:p>
  </w:footnote>
  <w:footnote w:type="continuationSeparator" w:id="0">
    <w:p w14:paraId="32258064" w14:textId="77777777" w:rsidR="00C00ED3" w:rsidRDefault="00C00ED3" w:rsidP="00615FC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LightList-Accent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2235"/>
      <w:gridCol w:w="7007"/>
    </w:tblGrid>
    <w:tr w:rsidR="00A5731D" w14:paraId="116BF355" w14:textId="77777777" w:rsidTr="00A906FE">
      <w:tc>
        <w:tcPr>
          <w:tcW w:w="2235" w:type="dxa"/>
        </w:tcPr>
        <w:p w14:paraId="64F45349" w14:textId="77777777" w:rsidR="00A5731D" w:rsidRDefault="00A5731D" w:rsidP="00511CF5">
          <w:pPr>
            <w:pStyle w:val="Header"/>
            <w:rPr>
              <w:b/>
              <w:bCs/>
            </w:rPr>
          </w:pPr>
          <w:r>
            <w:rPr>
              <w:noProof/>
              <w:lang w:val="en-US"/>
            </w:rPr>
            <w:drawing>
              <wp:inline distT="0" distB="0" distL="0" distR="0" wp14:anchorId="2F06CCFC" wp14:editId="32F2B2DE">
                <wp:extent cx="1138449" cy="435935"/>
                <wp:effectExtent l="0" t="0" r="5080" b="2540"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is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230" cy="4377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7" w:type="dxa"/>
        </w:tcPr>
        <w:p w14:paraId="0C2C0FEF" w14:textId="77777777" w:rsidR="00A5731D" w:rsidRPr="00A5731D" w:rsidRDefault="00A5731D" w:rsidP="00A5731D">
          <w:pPr>
            <w:pStyle w:val="Footer"/>
            <w:tabs>
              <w:tab w:val="clear" w:pos="4513"/>
              <w:tab w:val="clear" w:pos="9026"/>
            </w:tabs>
            <w:jc w:val="center"/>
            <w:rPr>
              <w:sz w:val="16"/>
            </w:rPr>
          </w:pPr>
          <w:r w:rsidRPr="00A5731D">
            <w:rPr>
              <w:noProof/>
            </w:rPr>
            <w:fldChar w:fldCharType="begin"/>
          </w:r>
          <w:r w:rsidRPr="00A5731D">
            <w:rPr>
              <w:noProof/>
            </w:rPr>
            <w:instrText xml:space="preserve"> FILENAME   \* MERGEFORMAT </w:instrText>
          </w:r>
          <w:r w:rsidRPr="00A5731D">
            <w:rPr>
              <w:noProof/>
            </w:rPr>
            <w:fldChar w:fldCharType="separate"/>
          </w:r>
          <w:r w:rsidR="00486DA4">
            <w:rPr>
              <w:noProof/>
            </w:rPr>
            <w:t>Document1</w:t>
          </w:r>
          <w:r w:rsidRPr="00A5731D">
            <w:rPr>
              <w:noProof/>
            </w:rPr>
            <w:fldChar w:fldCharType="end"/>
          </w:r>
          <w:r>
            <w:rPr>
              <w:sz w:val="16"/>
            </w:rPr>
            <w:t xml:space="preserve">  </w:t>
          </w:r>
        </w:p>
      </w:tc>
    </w:tr>
  </w:tbl>
  <w:p w14:paraId="7562BD7F" w14:textId="77777777" w:rsidR="00611659" w:rsidRPr="00611659" w:rsidRDefault="00611659" w:rsidP="00A5731D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30CFE"/>
    <w:multiLevelType w:val="multilevel"/>
    <w:tmpl w:val="5770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6359C"/>
    <w:multiLevelType w:val="hybridMultilevel"/>
    <w:tmpl w:val="E2EABF98"/>
    <w:lvl w:ilvl="0" w:tplc="D576D0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606980"/>
    <w:multiLevelType w:val="hybridMultilevel"/>
    <w:tmpl w:val="541AE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B92ACF"/>
    <w:multiLevelType w:val="multilevel"/>
    <w:tmpl w:val="2BD87B9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254E6301"/>
    <w:multiLevelType w:val="multilevel"/>
    <w:tmpl w:val="776254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8B73D54"/>
    <w:multiLevelType w:val="hybridMultilevel"/>
    <w:tmpl w:val="BC3A98C4"/>
    <w:lvl w:ilvl="0" w:tplc="F9D4D90C">
      <w:start w:val="1"/>
      <w:numFmt w:val="decimal"/>
      <w:lvlText w:val="1.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FC5EE5"/>
    <w:multiLevelType w:val="multilevel"/>
    <w:tmpl w:val="4296FB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0CC40B7"/>
    <w:multiLevelType w:val="hybridMultilevel"/>
    <w:tmpl w:val="C256FA90"/>
    <w:lvl w:ilvl="0" w:tplc="2DBAB3F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712ADE"/>
    <w:multiLevelType w:val="hybridMultilevel"/>
    <w:tmpl w:val="7C3EBBA0"/>
    <w:lvl w:ilvl="0" w:tplc="5928D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2E78AA"/>
    <w:multiLevelType w:val="hybridMultilevel"/>
    <w:tmpl w:val="F8BE3EDA"/>
    <w:lvl w:ilvl="0" w:tplc="ABE8587C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182B02"/>
    <w:multiLevelType w:val="multilevel"/>
    <w:tmpl w:val="F9469C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681C59D1"/>
    <w:multiLevelType w:val="hybridMultilevel"/>
    <w:tmpl w:val="1C80BFA4"/>
    <w:lvl w:ilvl="0" w:tplc="9D9AB160">
      <w:start w:val="1"/>
      <w:numFmt w:val="decimal"/>
      <w:lvlText w:val="1.1.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ED5301"/>
    <w:multiLevelType w:val="hybridMultilevel"/>
    <w:tmpl w:val="291ED4F6"/>
    <w:lvl w:ilvl="0" w:tplc="417A76E2">
      <w:start w:val="1"/>
      <w:numFmt w:val="decimal"/>
      <w:lvlText w:val="%1"/>
      <w:lvlJc w:val="left"/>
      <w:pPr>
        <w:ind w:left="51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3" w:hanging="360"/>
      </w:pPr>
    </w:lvl>
    <w:lvl w:ilvl="2" w:tplc="0809001B" w:tentative="1">
      <w:start w:val="1"/>
      <w:numFmt w:val="lowerRoman"/>
      <w:lvlText w:val="%3."/>
      <w:lvlJc w:val="right"/>
      <w:pPr>
        <w:ind w:left="1953" w:hanging="180"/>
      </w:pPr>
    </w:lvl>
    <w:lvl w:ilvl="3" w:tplc="0809000F" w:tentative="1">
      <w:start w:val="1"/>
      <w:numFmt w:val="decimal"/>
      <w:lvlText w:val="%4."/>
      <w:lvlJc w:val="left"/>
      <w:pPr>
        <w:ind w:left="2673" w:hanging="360"/>
      </w:pPr>
    </w:lvl>
    <w:lvl w:ilvl="4" w:tplc="08090019" w:tentative="1">
      <w:start w:val="1"/>
      <w:numFmt w:val="lowerLetter"/>
      <w:lvlText w:val="%5."/>
      <w:lvlJc w:val="left"/>
      <w:pPr>
        <w:ind w:left="3393" w:hanging="360"/>
      </w:pPr>
    </w:lvl>
    <w:lvl w:ilvl="5" w:tplc="0809001B" w:tentative="1">
      <w:start w:val="1"/>
      <w:numFmt w:val="lowerRoman"/>
      <w:lvlText w:val="%6."/>
      <w:lvlJc w:val="right"/>
      <w:pPr>
        <w:ind w:left="4113" w:hanging="180"/>
      </w:pPr>
    </w:lvl>
    <w:lvl w:ilvl="6" w:tplc="0809000F" w:tentative="1">
      <w:start w:val="1"/>
      <w:numFmt w:val="decimal"/>
      <w:lvlText w:val="%7."/>
      <w:lvlJc w:val="left"/>
      <w:pPr>
        <w:ind w:left="4833" w:hanging="360"/>
      </w:pPr>
    </w:lvl>
    <w:lvl w:ilvl="7" w:tplc="08090019" w:tentative="1">
      <w:start w:val="1"/>
      <w:numFmt w:val="lowerLetter"/>
      <w:lvlText w:val="%8."/>
      <w:lvlJc w:val="left"/>
      <w:pPr>
        <w:ind w:left="5553" w:hanging="360"/>
      </w:pPr>
    </w:lvl>
    <w:lvl w:ilvl="8" w:tplc="08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3">
    <w:nsid w:val="784361DF"/>
    <w:multiLevelType w:val="hybridMultilevel"/>
    <w:tmpl w:val="FE5A4C48"/>
    <w:lvl w:ilvl="0" w:tplc="417A76E2">
      <w:start w:val="1"/>
      <w:numFmt w:val="decimal"/>
      <w:lvlText w:val="%1"/>
      <w:lvlJc w:val="left"/>
      <w:pPr>
        <w:ind w:left="1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5"/>
  </w:num>
  <w:num w:numId="5">
    <w:abstractNumId w:val="11"/>
  </w:num>
  <w:num w:numId="6">
    <w:abstractNumId w:val="8"/>
  </w:num>
  <w:num w:numId="7">
    <w:abstractNumId w:val="13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10"/>
  </w:num>
  <w:num w:numId="13">
    <w:abstractNumId w:val="3"/>
  </w:num>
  <w:num w:numId="14">
    <w:abstractNumId w:val="2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DA4"/>
    <w:rsid w:val="000A3708"/>
    <w:rsid w:val="00123452"/>
    <w:rsid w:val="00193A77"/>
    <w:rsid w:val="001A0ECC"/>
    <w:rsid w:val="001C2E0B"/>
    <w:rsid w:val="001E0033"/>
    <w:rsid w:val="00247B33"/>
    <w:rsid w:val="002D657F"/>
    <w:rsid w:val="002E7212"/>
    <w:rsid w:val="0032499D"/>
    <w:rsid w:val="003577E3"/>
    <w:rsid w:val="00386ADE"/>
    <w:rsid w:val="003B48B7"/>
    <w:rsid w:val="003C130D"/>
    <w:rsid w:val="003C2A42"/>
    <w:rsid w:val="003F0307"/>
    <w:rsid w:val="003F16C4"/>
    <w:rsid w:val="00401C71"/>
    <w:rsid w:val="00411759"/>
    <w:rsid w:val="0043000C"/>
    <w:rsid w:val="0043643F"/>
    <w:rsid w:val="004563C4"/>
    <w:rsid w:val="00486DA4"/>
    <w:rsid w:val="004E31FE"/>
    <w:rsid w:val="00511CF5"/>
    <w:rsid w:val="00535FF9"/>
    <w:rsid w:val="00606C1B"/>
    <w:rsid w:val="00611659"/>
    <w:rsid w:val="00615FC3"/>
    <w:rsid w:val="00631CA2"/>
    <w:rsid w:val="00657AC4"/>
    <w:rsid w:val="0066436F"/>
    <w:rsid w:val="006773DB"/>
    <w:rsid w:val="00686C36"/>
    <w:rsid w:val="006C6D29"/>
    <w:rsid w:val="006D39B3"/>
    <w:rsid w:val="006F266C"/>
    <w:rsid w:val="0070728E"/>
    <w:rsid w:val="00722123"/>
    <w:rsid w:val="00732E00"/>
    <w:rsid w:val="007914BF"/>
    <w:rsid w:val="007A34AE"/>
    <w:rsid w:val="00842147"/>
    <w:rsid w:val="008C6A3C"/>
    <w:rsid w:val="008C6BD5"/>
    <w:rsid w:val="008D5B73"/>
    <w:rsid w:val="008E79B8"/>
    <w:rsid w:val="008F408A"/>
    <w:rsid w:val="008F5BAC"/>
    <w:rsid w:val="009127B0"/>
    <w:rsid w:val="00955F2D"/>
    <w:rsid w:val="00957317"/>
    <w:rsid w:val="009649CF"/>
    <w:rsid w:val="00984220"/>
    <w:rsid w:val="009C634F"/>
    <w:rsid w:val="009D7C2C"/>
    <w:rsid w:val="009E1A26"/>
    <w:rsid w:val="00A25925"/>
    <w:rsid w:val="00A31BCB"/>
    <w:rsid w:val="00A51599"/>
    <w:rsid w:val="00A5731D"/>
    <w:rsid w:val="00A60630"/>
    <w:rsid w:val="00A84A88"/>
    <w:rsid w:val="00A906FE"/>
    <w:rsid w:val="00AD437E"/>
    <w:rsid w:val="00AE3A96"/>
    <w:rsid w:val="00AE6718"/>
    <w:rsid w:val="00B91F6D"/>
    <w:rsid w:val="00B925F7"/>
    <w:rsid w:val="00BB61FB"/>
    <w:rsid w:val="00BD3474"/>
    <w:rsid w:val="00BF7324"/>
    <w:rsid w:val="00C00ED3"/>
    <w:rsid w:val="00C0469C"/>
    <w:rsid w:val="00C355DD"/>
    <w:rsid w:val="00C438CA"/>
    <w:rsid w:val="00C5095D"/>
    <w:rsid w:val="00C544E5"/>
    <w:rsid w:val="00C6722E"/>
    <w:rsid w:val="00CD0850"/>
    <w:rsid w:val="00CE761D"/>
    <w:rsid w:val="00D62B78"/>
    <w:rsid w:val="00D72853"/>
    <w:rsid w:val="00D76403"/>
    <w:rsid w:val="00D95F75"/>
    <w:rsid w:val="00DA4DDD"/>
    <w:rsid w:val="00DB659E"/>
    <w:rsid w:val="00DE423D"/>
    <w:rsid w:val="00E13953"/>
    <w:rsid w:val="00E15EE6"/>
    <w:rsid w:val="00E31B00"/>
    <w:rsid w:val="00E3411A"/>
    <w:rsid w:val="00E649F5"/>
    <w:rsid w:val="00E74797"/>
    <w:rsid w:val="00E75008"/>
    <w:rsid w:val="00E806C2"/>
    <w:rsid w:val="00ED0455"/>
    <w:rsid w:val="00F05A13"/>
    <w:rsid w:val="00F24F73"/>
    <w:rsid w:val="00F6637B"/>
    <w:rsid w:val="00F73F1F"/>
    <w:rsid w:val="00FA15FC"/>
    <w:rsid w:val="00FA184B"/>
    <w:rsid w:val="00FA7B61"/>
    <w:rsid w:val="00FB187D"/>
    <w:rsid w:val="00FB2756"/>
    <w:rsid w:val="00FD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5C3B3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before="120"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Normal (NEVER USE)"/>
    <w:next w:val="BodyText"/>
    <w:qFormat/>
    <w:rsid w:val="00E75008"/>
  </w:style>
  <w:style w:type="paragraph" w:styleId="Heading1">
    <w:name w:val="heading 1"/>
    <w:aliases w:val="UEL Heading 1"/>
    <w:basedOn w:val="BodyText"/>
    <w:next w:val="BodyText"/>
    <w:link w:val="Heading1Char"/>
    <w:autoRedefine/>
    <w:uiPriority w:val="9"/>
    <w:qFormat/>
    <w:rsid w:val="00955F2D"/>
    <w:pPr>
      <w:keepLines/>
      <w:numPr>
        <w:numId w:val="13"/>
      </w:numPr>
      <w:tabs>
        <w:tab w:val="left" w:pos="851"/>
      </w:tabs>
      <w:spacing w:before="480" w:after="0"/>
      <w:ind w:left="431" w:hanging="431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UEL Heading 2"/>
    <w:basedOn w:val="BodyText"/>
    <w:next w:val="BodyText"/>
    <w:link w:val="Heading2Char"/>
    <w:autoRedefine/>
    <w:uiPriority w:val="9"/>
    <w:unhideWhenUsed/>
    <w:qFormat/>
    <w:rsid w:val="00955F2D"/>
    <w:pPr>
      <w:keepNext/>
      <w:keepLines/>
      <w:numPr>
        <w:ilvl w:val="1"/>
        <w:numId w:val="15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UEL Heading 3"/>
    <w:basedOn w:val="BodyText"/>
    <w:next w:val="BodyText"/>
    <w:link w:val="Heading3Char"/>
    <w:autoRedefine/>
    <w:uiPriority w:val="9"/>
    <w:unhideWhenUsed/>
    <w:qFormat/>
    <w:rsid w:val="00955F2D"/>
    <w:pPr>
      <w:keepNext/>
      <w:keepLines/>
      <w:numPr>
        <w:ilvl w:val="2"/>
        <w:numId w:val="15"/>
      </w:numPr>
      <w:spacing w:before="200" w:after="0"/>
      <w:outlineLvl w:val="2"/>
    </w:pPr>
    <w:rPr>
      <w:rFonts w:eastAsiaTheme="majorEastAsia" w:cstheme="majorBidi"/>
      <w:b/>
      <w:bCs/>
      <w:color w:val="A6A6A6" w:themeColor="background1" w:themeShade="A6"/>
      <w:sz w:val="24"/>
    </w:rPr>
  </w:style>
  <w:style w:type="paragraph" w:styleId="Heading4">
    <w:name w:val="heading 4"/>
    <w:aliases w:val="UEL Heading 4"/>
    <w:basedOn w:val="BodyText"/>
    <w:next w:val="BodyText"/>
    <w:link w:val="Heading4Char"/>
    <w:autoRedefine/>
    <w:uiPriority w:val="9"/>
    <w:unhideWhenUsed/>
    <w:qFormat/>
    <w:rsid w:val="00955F2D"/>
    <w:pPr>
      <w:keepNext/>
      <w:keepLines/>
      <w:numPr>
        <w:ilvl w:val="3"/>
        <w:numId w:val="15"/>
      </w:numPr>
      <w:spacing w:before="200" w:after="0"/>
      <w:outlineLvl w:val="3"/>
    </w:pPr>
    <w:rPr>
      <w:rFonts w:eastAsiaTheme="majorEastAsia" w:cstheme="majorBidi"/>
      <w:b/>
      <w:bCs/>
      <w:iCs/>
      <w:color w:val="A6A6A6" w:themeColor="background1" w:themeShade="A6"/>
      <w:sz w:val="22"/>
    </w:rPr>
  </w:style>
  <w:style w:type="paragraph" w:styleId="Heading5">
    <w:name w:val="heading 5"/>
    <w:aliases w:val="UEL Heading 5"/>
    <w:basedOn w:val="BodyText"/>
    <w:next w:val="BodyText"/>
    <w:link w:val="Heading5Char"/>
    <w:autoRedefine/>
    <w:uiPriority w:val="9"/>
    <w:unhideWhenUsed/>
    <w:qFormat/>
    <w:rsid w:val="00955F2D"/>
    <w:pPr>
      <w:keepNext/>
      <w:keepLines/>
      <w:numPr>
        <w:ilvl w:val="4"/>
        <w:numId w:val="15"/>
      </w:numPr>
      <w:spacing w:before="200" w:after="0"/>
      <w:outlineLvl w:val="4"/>
    </w:pPr>
    <w:rPr>
      <w:rFonts w:eastAsiaTheme="majorEastAsia" w:cstheme="majorBidi"/>
      <w:b/>
      <w:color w:val="A6A6A6" w:themeColor="background1" w:themeShade="A6"/>
      <w:sz w:val="22"/>
    </w:rPr>
  </w:style>
  <w:style w:type="paragraph" w:styleId="Heading6">
    <w:name w:val="heading 6"/>
    <w:aliases w:val="Appendix"/>
    <w:basedOn w:val="BodyText"/>
    <w:next w:val="BodyText"/>
    <w:link w:val="Heading6Char"/>
    <w:autoRedefine/>
    <w:uiPriority w:val="9"/>
    <w:unhideWhenUsed/>
    <w:rsid w:val="00955F2D"/>
    <w:pPr>
      <w:keepNext/>
      <w:keepLines/>
      <w:numPr>
        <w:ilvl w:val="5"/>
        <w:numId w:val="15"/>
      </w:numPr>
      <w:spacing w:before="200" w:after="0"/>
      <w:outlineLvl w:val="5"/>
    </w:pPr>
    <w:rPr>
      <w:rFonts w:eastAsiaTheme="majorEastAsia" w:cstheme="majorBidi"/>
      <w:b/>
      <w:iCs/>
      <w:color w:val="4F81BD" w:themeColor="accent1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F2D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F2D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F2D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67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B65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59E"/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UEL Heading 2 Char"/>
    <w:basedOn w:val="DefaultParagraphFont"/>
    <w:link w:val="Heading2"/>
    <w:uiPriority w:val="9"/>
    <w:rsid w:val="00E649F5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odyText">
    <w:name w:val="Body Text"/>
    <w:link w:val="BodyTextChar"/>
    <w:uiPriority w:val="99"/>
    <w:unhideWhenUsed/>
    <w:rsid w:val="00E1395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13953"/>
    <w:rPr>
      <w:sz w:val="20"/>
    </w:rPr>
  </w:style>
  <w:style w:type="character" w:customStyle="1" w:styleId="Heading1Char">
    <w:name w:val="Heading 1 Char"/>
    <w:aliases w:val="UEL Heading 1 Char"/>
    <w:basedOn w:val="DefaultParagraphFont"/>
    <w:link w:val="Heading1"/>
    <w:uiPriority w:val="9"/>
    <w:rsid w:val="00955F2D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aliases w:val="UEL Heading 3 Char"/>
    <w:basedOn w:val="DefaultParagraphFont"/>
    <w:link w:val="Heading3"/>
    <w:uiPriority w:val="9"/>
    <w:rsid w:val="00631CA2"/>
    <w:rPr>
      <w:rFonts w:eastAsiaTheme="majorEastAsia" w:cstheme="majorBidi"/>
      <w:b/>
      <w:bCs/>
      <w:color w:val="A6A6A6" w:themeColor="background1" w:themeShade="A6"/>
      <w:sz w:val="24"/>
    </w:rPr>
  </w:style>
  <w:style w:type="character" w:customStyle="1" w:styleId="Heading4Char">
    <w:name w:val="Heading 4 Char"/>
    <w:aliases w:val="UEL Heading 4 Char"/>
    <w:basedOn w:val="DefaultParagraphFont"/>
    <w:link w:val="Heading4"/>
    <w:uiPriority w:val="9"/>
    <w:rsid w:val="00631CA2"/>
    <w:rPr>
      <w:rFonts w:eastAsiaTheme="majorEastAsia" w:cstheme="majorBidi"/>
      <w:b/>
      <w:bCs/>
      <w:iCs/>
      <w:color w:val="A6A6A6" w:themeColor="background1" w:themeShade="A6"/>
      <w:sz w:val="22"/>
    </w:rPr>
  </w:style>
  <w:style w:type="character" w:customStyle="1" w:styleId="Heading5Char">
    <w:name w:val="Heading 5 Char"/>
    <w:aliases w:val="UEL Heading 5 Char"/>
    <w:basedOn w:val="DefaultParagraphFont"/>
    <w:link w:val="Heading5"/>
    <w:uiPriority w:val="9"/>
    <w:rsid w:val="00631CA2"/>
    <w:rPr>
      <w:rFonts w:eastAsiaTheme="majorEastAsia" w:cstheme="majorBidi"/>
      <w:b/>
      <w:color w:val="A6A6A6" w:themeColor="background1" w:themeShade="A6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8F5BAC"/>
    <w:pPr>
      <w:spacing w:before="0" w:after="0"/>
      <w:ind w:left="200"/>
      <w:jc w:val="left"/>
    </w:pPr>
    <w:rPr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32499D"/>
    <w:pPr>
      <w:spacing w:after="120"/>
      <w:jc w:val="left"/>
    </w:pPr>
    <w:rPr>
      <w:b/>
      <w:bCs/>
      <w:caps/>
    </w:rPr>
  </w:style>
  <w:style w:type="table" w:styleId="LightList-Accent1">
    <w:name w:val="Light List Accent 1"/>
    <w:aliases w:val="UEL Table"/>
    <w:basedOn w:val="TableNormal"/>
    <w:uiPriority w:val="61"/>
    <w:rsid w:val="00C5095D"/>
    <w:pPr>
      <w:spacing w:before="0" w:after="0" w:line="240" w:lineRule="auto"/>
      <w:jc w:val="left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ption">
    <w:name w:val="caption"/>
    <w:basedOn w:val="Normal"/>
    <w:next w:val="Normal"/>
    <w:autoRedefine/>
    <w:uiPriority w:val="35"/>
    <w:unhideWhenUsed/>
    <w:qFormat/>
    <w:rsid w:val="00193A77"/>
    <w:pPr>
      <w:spacing w:before="0" w:line="240" w:lineRule="auto"/>
      <w:jc w:val="center"/>
    </w:pPr>
    <w:rPr>
      <w:b/>
      <w:bCs/>
      <w:color w:val="4F81BD" w:themeColor="accent1"/>
      <w:sz w:val="18"/>
      <w:szCs w:val="18"/>
    </w:rPr>
  </w:style>
  <w:style w:type="character" w:customStyle="1" w:styleId="Heading6Char">
    <w:name w:val="Heading 6 Char"/>
    <w:aliases w:val="Appendix Char"/>
    <w:basedOn w:val="DefaultParagraphFont"/>
    <w:link w:val="Heading6"/>
    <w:uiPriority w:val="9"/>
    <w:rsid w:val="009C634F"/>
    <w:rPr>
      <w:rFonts w:eastAsiaTheme="majorEastAsia" w:cstheme="majorBidi"/>
      <w:b/>
      <w:iCs/>
      <w:color w:val="4F81BD" w:themeColor="accent1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615FC3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C3"/>
  </w:style>
  <w:style w:type="paragraph" w:styleId="Footer">
    <w:name w:val="footer"/>
    <w:basedOn w:val="Normal"/>
    <w:link w:val="Foot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C3"/>
  </w:style>
  <w:style w:type="paragraph" w:customStyle="1" w:styleId="UELAppendix">
    <w:name w:val="UEL Appendix"/>
    <w:basedOn w:val="Heading1"/>
    <w:qFormat/>
    <w:rsid w:val="009C634F"/>
    <w:pPr>
      <w:numPr>
        <w:numId w:val="0"/>
      </w:numPr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CA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DA4DDD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DA4DDD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DA4DDD"/>
    <w:pPr>
      <w:spacing w:after="100"/>
      <w:ind w:left="80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C2A42"/>
    <w:pPr>
      <w:spacing w:before="0"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2A42"/>
    <w:rPr>
      <w:rFonts w:ascii="Lucida Grande" w:hAnsi="Lucida Grande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2A4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A4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A4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A4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A42"/>
    <w:rPr>
      <w:b/>
      <w:bCs/>
      <w:sz w:val="24"/>
      <w:szCs w:val="24"/>
    </w:rPr>
  </w:style>
  <w:style w:type="paragraph" w:customStyle="1" w:styleId="UEL-Pre-AmbleHeading">
    <w:name w:val="UEL - Pre-Amble Heading"/>
    <w:basedOn w:val="Normal"/>
    <w:qFormat/>
    <w:rsid w:val="003C2A42"/>
    <w:rPr>
      <w:b/>
      <w:color w:val="4F81BD" w:themeColor="accent1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657AC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1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1759"/>
    <w:rPr>
      <w:rFonts w:ascii="Courier New" w:hAnsi="Courier New" w:cs="Courier New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11759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11759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yperlink" Target="https://github.com/csev/tsugi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g"/><Relationship Id="rId10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ORIS/Downloads/Document%20Template%20%255bUEL%20-%206%255d%255b20150522%25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EB9D95D-AF64-5644-A210-9523DD3E4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%5bUEL - 6%5d%5b20150522%5d.dotx</Template>
  <TotalTime>0</TotalTime>
  <Pages>10</Pages>
  <Words>576</Words>
  <Characters>3286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2</cp:revision>
  <dcterms:created xsi:type="dcterms:W3CDTF">2017-01-31T14:42:00Z</dcterms:created>
  <dcterms:modified xsi:type="dcterms:W3CDTF">2017-01-31T14:42:00Z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nisa Project Number">
    <vt:lpwstr>20140363</vt:lpwstr>
  </property>
</Properties>
</file>